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83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552"/>
        <w:gridCol w:w="4515"/>
        <w:gridCol w:w="2016"/>
      </w:tblGrid>
      <w:tr w:rsidR="00A340F2" w14:paraId="228C2434" w14:textId="77777777" w:rsidTr="00DD731D">
        <w:trPr>
          <w:trHeight w:val="1256"/>
          <w:jc w:val="center"/>
        </w:trPr>
        <w:tc>
          <w:tcPr>
            <w:tcW w:w="6661" w:type="dxa"/>
            <w:hideMark/>
          </w:tcPr>
          <w:p w14:paraId="28BA957A" w14:textId="77777777" w:rsidR="00A340F2" w:rsidRDefault="00DD731D" w:rsidP="00DD731D">
            <w:pPr>
              <w:pStyle w:val="Title"/>
              <w:jc w:val="both"/>
            </w:pPr>
            <w:r>
              <w:t xml:space="preserve">        </w:t>
            </w:r>
            <w:sdt>
              <w:sdtPr>
                <w:alias w:val="Invoice:"/>
                <w:tag w:val="Invoice:"/>
                <w:id w:val="-1014992444"/>
                <w:placeholder>
                  <w:docPart w:val="07C246C2F2524658BDE12E1C5AF9650D"/>
                </w:placeholder>
                <w:temporary/>
                <w:showingPlcHdr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  <w:p w14:paraId="708A8842" w14:textId="057C55D4" w:rsidR="00A54E08" w:rsidRPr="00A54E08" w:rsidRDefault="00A54E08" w:rsidP="00DD731D">
            <w:pPr>
              <w:pStyle w:val="Title"/>
              <w:jc w:val="both"/>
              <w:rPr>
                <w:sz w:val="36"/>
                <w:szCs w:val="36"/>
              </w:rPr>
            </w:pPr>
            <w:r>
              <w:t xml:space="preserve">        </w:t>
            </w:r>
            <w:r w:rsidRPr="00A54E08">
              <w:rPr>
                <w:sz w:val="36"/>
                <w:szCs w:val="36"/>
              </w:rPr>
              <w:t>AGENCY: employify</w:t>
            </w:r>
          </w:p>
          <w:p w14:paraId="7AB0349B" w14:textId="232228F8" w:rsidR="00A54E08" w:rsidRPr="00A54E08" w:rsidRDefault="00A54E08" w:rsidP="00DD731D">
            <w:pPr>
              <w:pStyle w:val="Title"/>
              <w:jc w:val="both"/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4DF29C0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  <w:hideMark/>
          </w:tcPr>
          <w:p w14:paraId="105185F1" w14:textId="562EBDCC" w:rsidR="00A340F2" w:rsidRDefault="00A340F2" w:rsidP="002F5404"/>
        </w:tc>
      </w:tr>
      <w:tr w:rsidR="00DD731D" w14:paraId="15E881D4" w14:textId="77777777" w:rsidTr="00DD731D">
        <w:trPr>
          <w:gridAfter w:val="1"/>
          <w:wAfter w:w="2128" w:type="dxa"/>
          <w:trHeight w:val="1364"/>
          <w:jc w:val="center"/>
        </w:trPr>
        <w:tc>
          <w:tcPr>
            <w:tcW w:w="6661" w:type="dxa"/>
            <w:hideMark/>
          </w:tcPr>
          <w:p w14:paraId="75559476" w14:textId="71DCB3DE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Num of candidates</w:t>
            </w:r>
          </w:p>
          <w:p w14:paraId="62935C64" w14:textId="314038FB" w:rsidR="00DD731D" w:rsidRDefault="00DD731D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 xml:space="preserve">              </w:t>
            </w:r>
            <w:r w:rsidR="00815E3B"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2</w:t>
            </w:r>
          </w:p>
          <w:p w14:paraId="105936BE" w14:textId="4995DE21" w:rsidR="00A54E08" w:rsidRDefault="00A54E0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AF4CF69" w14:textId="326038A5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                 BILL TO:</w:t>
            </w:r>
            <w:r w:rsidRPr="00A54E0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069E5CA" w14:textId="2BA705F2" w:rsidR="00A54E08" w:rsidRPr="00A54E08" w:rsidRDefault="00A54E08" w:rsidP="00A54E08">
            <w:pPr>
              <w:tabs>
                <w:tab w:val="left" w:pos="2475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F2D6E32" w14:textId="44D13DC4" w:rsidR="00DD731D" w:rsidRPr="00064E3E" w:rsidRDefault="00A54E0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</w:t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Company First</w:t>
            </w:r>
          </w:p>
        </w:tc>
        <w:tc>
          <w:tcPr>
            <w:tcW w:w="4294" w:type="dxa"/>
            <w:hideMark/>
          </w:tcPr>
          <w:p w14:paraId="3CE973C4" w14:textId="77777777" w:rsidR="00DD731D" w:rsidRPr="00064E3E" w:rsidRDefault="0062330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AFB5810941094866BE98E1C6AA0FA957"/>
                </w:placeholder>
                <w:temporary/>
                <w:showingPlcHdr/>
              </w:sdtPr>
              <w:sdtEndPr/>
              <w:sdtContent>
                <w:r w:rsidR="00DD731D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30B0CEE" w14:textId="280A0B60" w:rsidR="00A54E08" w:rsidRPr="00DD731D" w:rsidRDefault="003A0A16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15</w:t>
            </w:r>
          </w:p>
        </w:tc>
      </w:tr>
      <w:tr w:rsidR="00A340F2" w14:paraId="1E545555" w14:textId="77777777" w:rsidTr="00DD731D">
        <w:trPr>
          <w:trHeight w:val="2215"/>
          <w:jc w:val="center"/>
        </w:trPr>
        <w:tc>
          <w:tcPr>
            <w:tcW w:w="6661" w:type="dxa"/>
            <w:hideMark/>
          </w:tcPr>
          <w:p w14:paraId="2270C012" w14:textId="20DAD876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4294" w:type="dxa"/>
          </w:tcPr>
          <w:p w14:paraId="5A852EB5" w14:textId="77777777" w:rsidR="00A340F2" w:rsidRDefault="00A340F2" w:rsidP="002F5404">
            <w:pPr>
              <w:jc w:val="center"/>
            </w:pPr>
          </w:p>
        </w:tc>
        <w:tc>
          <w:tcPr>
            <w:tcW w:w="2128" w:type="dxa"/>
          </w:tcPr>
          <w:p w14:paraId="425DAA20" w14:textId="77777777" w:rsidR="00A340F2" w:rsidRDefault="00A340F2" w:rsidP="002F5404">
            <w:pPr>
              <w:jc w:val="center"/>
            </w:pPr>
          </w:p>
        </w:tc>
      </w:tr>
    </w:tbl>
    <w:p w14:paraId="4DF1F5C9" w14:textId="6B806155" w:rsidR="00A44FE4" w:rsidRDefault="00A44FE4" w:rsidP="00A44FE4">
      <w:pPr>
        <w:pStyle w:val="Style1"/>
        <w:framePr w:hSpace="0" w:wrap="auto" w:vAnchor="margin" w:hAnchor="text" w:xAlign="left" w:yAlign="inline"/>
      </w:pPr>
      <w:r>
        <w:t>EMPLOYMENT ITEMS</w:t>
      </w:r>
    </w:p>
    <w:p w14:paraId="5BDA9514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60"/>
        <w:gridCol w:w="3690"/>
        <w:gridCol w:w="2351"/>
        <w:gridCol w:w="2240"/>
      </w:tblGrid>
      <w:tr w:rsidR="002F5404" w14:paraId="23AD6DE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6B960D49" w14:textId="37EA5D1E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position</w:t>
            </w:r>
          </w:p>
        </w:tc>
        <w:tc>
          <w:tcPr>
            <w:tcW w:w="3616" w:type="dxa"/>
            <w:hideMark/>
          </w:tcPr>
          <w:p w14:paraId="76888E5F" w14:textId="0CA1EE9C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 xml:space="preserve">Years of experience </w:t>
            </w:r>
          </w:p>
        </w:tc>
        <w:tc>
          <w:tcPr>
            <w:tcW w:w="2304" w:type="dxa"/>
            <w:hideMark/>
          </w:tcPr>
          <w:p w14:paraId="6FCABF3B" w14:textId="12CB3F09" w:rsidR="00A340F2" w:rsidRDefault="00DD731D" w:rsidP="002F5404">
            <w:pPr>
              <w:pStyle w:val="Style1"/>
              <w:framePr w:hSpace="0" w:wrap="auto" w:vAnchor="margin" w:hAnchor="text" w:xAlign="left" w:yAlign="inline"/>
            </w:pPr>
            <w:r>
              <w:t>education</w:t>
            </w:r>
          </w:p>
        </w:tc>
        <w:tc>
          <w:tcPr>
            <w:tcW w:w="2195" w:type="dxa"/>
            <w:hideMark/>
          </w:tcPr>
          <w:p w14:paraId="501729DA" w14:textId="2389A1CB"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49F542" w14:textId="64F75DEE" w:rsidR="000E7C40" w:rsidRDefault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590B57CA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47606B90" w14:textId="77777777" w:rsidR="00A44FE4" w:rsidRDefault="00A44FE4" w:rsidP="00A44FE4"/>
        </w:tc>
      </w:tr>
      <w:tr w:rsidR="00A44FE4" w14:paraId="2725B228" w14:textId="77777777" w:rsidTr="00A44FE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15D1A7F9" w14:textId="77777777" w:rsidR="00A44FE4" w:rsidRDefault="00A44FE4" w:rsidP="00A44FE4">
            <w:pPr>
              <w:jc w:val="left"/>
            </w:pPr>
          </w:p>
        </w:tc>
      </w:tr>
    </w:tbl>
    <w:p w14:paraId="03806E9A" w14:textId="18CAD18E" w:rsidR="00A44FE4" w:rsidRPr="003F139E" w:rsidRDefault="00400283" w:rsidP="00A44FE4">
      <w:pPr>
        <w:tabs>
          <w:tab w:val="left" w:pos="1440"/>
          <w:tab w:val="left" w:pos="5400"/>
        </w:tabs>
        <w:rPr>
          <w:rFonts w:ascii="Times New Roman" w:hAnsi="Times New Roman"/>
          <w:sz w:val="28"/>
          <w:szCs w:val="28"/>
        </w:rPr>
      </w:pPr>
      <w:r w:rsidRPr="003F139E">
        <w:rPr>
          <w:noProof/>
          <w:sz w:val="28"/>
          <w:szCs w:val="28"/>
        </w:rPr>
        <w:t/>
      </w:r>
      <w:bookmarkStart w:id="0" w:name="_GoBack"/>
      <w:bookmarkEnd w:id="0"/>
    </w:p>
    <w:p w14:paraId="4AEFBC59" w14:textId="35907F67" w:rsidR="00A44FE4" w:rsidRDefault="00DC7DA1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t xml:space="preserve"> </w:t>
      </w:r>
      <w:r w:rsidR="004008C7">
        <w:rPr>
          <w:noProof/>
        </w:rPr>
        <w:t>[</w:t>
      </w:r>
      <w:r w:rsidR="004008C7">
        <w:rPr>
          <w:rFonts w:ascii="Calibri" w:hAnsi="Calibri" w:cs="Calibri"/>
          <w:noProof/>
          <w:sz w:val="28"/>
          <w:szCs w:val="28"/>
        </w:rPr>
        <w:t>adsf</w:t>
      </w:r>
      <w:r w:rsidR="004008C7">
        <w:rPr>
          <w:rFonts w:ascii="Calibri" w:hAnsi="Calibri" w:cs="Calibri"/>
          <w:sz w:val="28"/>
          <w:szCs w:val="28"/>
        </w:rPr>
        <w:t>]  [</w:t>
      </w:r>
      <w:r w:rsidR="004008C7">
        <w:rPr>
          <w:rFonts w:ascii="Calibri" w:hAnsi="Calibri" w:cs="Calibri"/>
          <w:noProof/>
          <w:sz w:val="28"/>
          <w:szCs w:val="28"/>
        </w:rPr>
        <w:t>10</w:t>
      </w:r>
      <w:proofErr w:type="spellStart"/>
      <w:proofErr w:type="spellEnd"/>
      <w:r w:rsidR="004008C7">
        <w:rPr>
          <w:rFonts w:ascii="Calibri" w:hAnsi="Calibri" w:cs="Calibri"/>
          <w:sz w:val="28"/>
          <w:szCs w:val="28"/>
        </w:rPr>
        <w:t>]   [</w:t>
      </w:r>
      <w:r w:rsidR="004008C7">
        <w:rPr>
          <w:rFonts w:ascii="Calibri" w:hAnsi="Calibri" w:cs="Calibri"/>
          <w:noProof/>
          <w:sz w:val="28"/>
          <w:szCs w:val="28"/>
        </w:rPr>
        <w:t>asdf</w:t>
      </w:r>
      <w:proofErr w:type="spellStart"/>
      <w:proofErr w:type="spellEnd"/>
      <w:r w:rsidR="004008C7">
        <w:rPr>
          <w:rFonts w:ascii="Calibri" w:hAnsi="Calibri" w:cs="Calibri"/>
          <w:sz w:val="28"/>
          <w:szCs w:val="28"/>
        </w:rPr>
        <w:t>]</w:t>
      </w:r>
    </w:p>
    <w:p w14:paraId="2AB6A1EB" w14:textId="6C642D9A" w:rsidR="00A44FE4" w:rsidRDefault="00623309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  <w:bookmarkStart w:id="0" w:name="_GoBack"/>
      <w:bookmarkEnd w:id="0"/>
    </w:p>
    <w:p w14:paraId="4AEFBC59" w14:textId="35907F67" w:rsidR="00A44FE4" w:rsidRDefault="00DC7DA1" w:rsidP="00A44FE4">
      <w:pPr>
        <w:pStyle w:val="Experience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t xml:space="preserve"> </w:t>
      </w:r>
      <w:r w:rsidR="004008C7">
        <w:rPr>
          <w:noProof/>
        </w:rPr>
        <w:t>[</w:t>
      </w:r>
      <w:r w:rsidR="004008C7">
        <w:rPr>
          <w:rFonts w:ascii="Calibri" w:hAnsi="Calibri" w:cs="Calibri"/>
          <w:noProof/>
          <w:sz w:val="28"/>
          <w:szCs w:val="28"/>
        </w:rPr>
        <w:t>asdfdf</w:t>
      </w:r>
      <w:r w:rsidR="004008C7">
        <w:rPr>
          <w:rFonts w:ascii="Calibri" w:hAnsi="Calibri" w:cs="Calibri"/>
          <w:sz w:val="28"/>
          <w:szCs w:val="28"/>
        </w:rPr>
        <w:t>]  [</w:t>
      </w:r>
      <w:r w:rsidR="004008C7">
        <w:rPr>
          <w:rFonts w:ascii="Calibri" w:hAnsi="Calibri" w:cs="Calibri"/>
          <w:noProof/>
          <w:sz w:val="28"/>
          <w:szCs w:val="28"/>
        </w:rPr>
        <w:t>30</w:t>
      </w:r>
      <w:proofErr w:type="spellStart"/>
      <w:proofErr w:type="spellEnd"/>
      <w:r w:rsidR="004008C7">
        <w:rPr>
          <w:rFonts w:ascii="Calibri" w:hAnsi="Calibri" w:cs="Calibri"/>
          <w:sz w:val="28"/>
          <w:szCs w:val="28"/>
        </w:rPr>
        <w:t>]   [</w:t>
      </w:r>
      <w:r w:rsidR="004008C7">
        <w:rPr>
          <w:rFonts w:ascii="Calibri" w:hAnsi="Calibri" w:cs="Calibri"/>
          <w:noProof/>
          <w:sz w:val="28"/>
          <w:szCs w:val="28"/>
        </w:rPr>
        <w:t>asdf</w:t>
      </w:r>
      <w:proofErr w:type="spellStart"/>
      <w:proofErr w:type="spellEnd"/>
      <w:r w:rsidR="004008C7">
        <w:rPr>
          <w:rFonts w:ascii="Calibri" w:hAnsi="Calibri" w:cs="Calibri"/>
          <w:sz w:val="28"/>
          <w:szCs w:val="28"/>
        </w:rPr>
        <w:t>]</w:t>
      </w:r>
    </w:p>
    <w:p w14:paraId="2AB6A1EB" w14:textId="6C642D9A" w:rsidR="00A44FE4" w:rsidRDefault="00623309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tbl>
      <w:tblPr>
        <w:tblStyle w:val="Contenttable"/>
        <w:tblW w:w="328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59"/>
        <w:gridCol w:w="2351"/>
        <w:gridCol w:w="2240"/>
      </w:tblGrid>
      <w:tr w:rsidR="00A44FE4" w14:paraId="50A61F78" w14:textId="77777777" w:rsidTr="00A4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79B8144" w14:textId="3AFF7F80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  <w:r>
              <w:t>CANDIDATE IDS</w:t>
            </w:r>
          </w:p>
        </w:tc>
        <w:tc>
          <w:tcPr>
            <w:tcW w:w="2304" w:type="dxa"/>
            <w:hideMark/>
          </w:tcPr>
          <w:p w14:paraId="612135E5" w14:textId="7C6BF0DA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195" w:type="dxa"/>
            <w:hideMark/>
          </w:tcPr>
          <w:p w14:paraId="521D7F36" w14:textId="77777777" w:rsidR="00A44FE4" w:rsidRDefault="00A44FE4" w:rsidP="006B3BCA">
            <w:pPr>
              <w:pStyle w:val="Style1"/>
              <w:framePr w:hSpace="0" w:wrap="auto" w:vAnchor="margin" w:hAnchor="text" w:xAlign="left" w:yAlign="inline"/>
            </w:pPr>
          </w:p>
        </w:tc>
      </w:tr>
    </w:tbl>
    <w:p w14:paraId="10122B2B" w14:textId="77777777" w:rsidR="00A44FE4" w:rsidRDefault="00A44FE4" w:rsidP="00A44FE4">
      <w:r>
        <w:t xml:space="preserve"> </w:t>
      </w:r>
    </w:p>
    <w:tbl>
      <w:tblPr>
        <w:tblStyle w:val="TotalTable"/>
        <w:tblW w:w="106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2259"/>
      </w:tblGrid>
      <w:tr w:rsidR="00A44FE4" w14:paraId="66A817B1" w14:textId="77777777" w:rsidTr="006B3BCA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14:paraId="240ECBAB" w14:textId="77777777" w:rsidR="00A44FE4" w:rsidRDefault="00A44FE4" w:rsidP="006B3BCA"/>
        </w:tc>
      </w:tr>
    </w:tbl>
    <w:p w14:paraId="1AAF43C6" w14:textId="77777777" w:rsidR="00DC7DA1" w:rsidRDefault="00400283" w:rsidP="00DC7DA1">
      <w:pPr>
        <w:tabs>
          <w:tab w:val="left" w:pos="1440"/>
          <w:tab w:val="left" w:pos="5400"/>
        </w:tabs>
        <w:rPr>
          <w:rFonts w:eastAsia="Times New Roman" w:cs="Times New Roman"/>
          <w:sz w:val="28"/>
          <w:szCs w:val="28"/>
        </w:rPr>
      </w:pPr>
      <w:r w:rsidRPr="00400283">
        <w:rPr>
          <w:noProof/>
          <w:sz w:val="28"/>
          <w:szCs w:val="28"/>
        </w:rPr>
        <w:t/>
      </w:r>
    </w:p>
    <w:p w14:paraId="4D3049A3" w14:textId="50C7C71D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008C7" w:rsidRPr="00DC7DA1">
        <w:rPr>
          <w:rFonts w:ascii="Calibri" w:hAnsi="Calibri" w:cs="Calibri"/>
          <w:sz w:val="24"/>
          <w:szCs w:val="24"/>
        </w:rPr>
        <w:t>[</w:t>
      </w:r>
      <w:r w:rsidR="004008C7">
        <w:rPr>
          <w:rFonts w:ascii="Calibri" w:hAnsi="Calibri" w:cs="Calibri"/>
        </w:rPr>
        <w:t xml:space="preserve"> </w:t>
      </w:r>
      <w:proofErr w:type="gramEnd"/>
      <w:r w:rsidR="004008C7">
        <w:rPr>
          <w:rFonts w:ascii="Calibri" w:hAnsi="Calibri" w:cs="Calibri"/>
          <w:noProof/>
          <w:sz w:val="28"/>
          <w:szCs w:val="28"/>
        </w:rPr>
        <w:t>43</w:t>
      </w:r>
      <w:r w:rsidR="004008C7">
        <w:rPr>
          <w:rFonts w:ascii="Calibri" w:hAnsi="Calibri" w:cs="Calibri"/>
          <w:sz w:val="28"/>
          <w:szCs w:val="28"/>
        </w:rPr>
        <w:t xml:space="preserve"> ]</w:t>
      </w:r>
    </w:p>
    <w:p w14:paraId="5085DBA3" w14:textId="77777777" w:rsidR="00A44FE4" w:rsidRDefault="00623309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p w14:paraId="4D3049A3" w14:textId="50C7C71D" w:rsidR="00A44FE4" w:rsidRDefault="00A44FE4" w:rsidP="00DC7DA1">
      <w:pPr>
        <w:tabs>
          <w:tab w:val="left" w:pos="1440"/>
          <w:tab w:val="left" w:pos="5400"/>
        </w:tabs>
        <w:rPr>
          <w:rFonts w:ascii="Times New Roman" w:hAnsi="Times New Roman"/>
          <w:noProof/>
          <w:sz w:val="28"/>
          <w:szCs w:val="28"/>
        </w:rPr>
      </w:pPr>
      <w:r w:rsidRPr="00DC7DA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4008C7" w:rsidRPr="00DC7DA1">
        <w:rPr>
          <w:rFonts w:ascii="Calibri" w:hAnsi="Calibri" w:cs="Calibri"/>
          <w:sz w:val="24"/>
          <w:szCs w:val="24"/>
        </w:rPr>
        <w:t>[</w:t>
      </w:r>
      <w:r w:rsidR="004008C7">
        <w:rPr>
          <w:rFonts w:ascii="Calibri" w:hAnsi="Calibri" w:cs="Calibri"/>
        </w:rPr>
        <w:t xml:space="preserve"> </w:t>
      </w:r>
      <w:proofErr w:type="gramEnd"/>
      <w:r w:rsidR="004008C7">
        <w:rPr>
          <w:rFonts w:ascii="Calibri" w:hAnsi="Calibri" w:cs="Calibri"/>
          <w:noProof/>
          <w:sz w:val="28"/>
          <w:szCs w:val="28"/>
        </w:rPr>
        <w:t>27</w:t>
      </w:r>
      <w:r w:rsidR="004008C7">
        <w:rPr>
          <w:rFonts w:ascii="Calibri" w:hAnsi="Calibri" w:cs="Calibri"/>
          <w:sz w:val="28"/>
          <w:szCs w:val="28"/>
        </w:rPr>
        <w:t xml:space="preserve"> ]</w:t>
      </w:r>
    </w:p>
    <w:p w14:paraId="5085DBA3" w14:textId="77777777" w:rsidR="00A44FE4" w:rsidRDefault="00623309" w:rsidP="00A44FE4">
      <w:pPr>
        <w:pStyle w:val="Experience"/>
      </w:pPr>
      <w:r w:rsidR="00A44FE4">
        <w:rPr>
          <w:rFonts w:ascii="Times New Roman" w:hAnsi="Times New Roman" w:cs="Times New Roman"/>
          <w:noProof/>
          <w:sz w:val="28"/>
          <w:szCs w:val="28"/>
        </w:rPr>
        <w:t/>
      </w:r>
    </w:p>
    <w:p w14:paraId="115D78E0" w14:textId="0727B784" w:rsidR="00A44FE4" w:rsidRDefault="00A44FE4" w:rsidP="00A44FE4">
      <w:pPr>
        <w:pStyle w:val="Style1"/>
        <w:framePr w:hSpace="0" w:wrap="auto" w:vAnchor="margin" w:hAnchor="text" w:xAlign="left" w:yAlign="inline"/>
        <w:jc w:val="right"/>
      </w:pPr>
      <w:r>
        <w:tab/>
        <w:t>TOTAL PRICE:</w:t>
      </w:r>
    </w:p>
    <w:p w14:paraId="19B7FB3B" w14:textId="3751675C" w:rsidR="00A44FE4" w:rsidRPr="00A340F2" w:rsidRDefault="00623309" w:rsidP="00A44FE4">
      <w:pPr>
        <w:pStyle w:val="Style1"/>
        <w:framePr w:hSpace="0" w:wrap="auto" w:vAnchor="margin" w:hAnchor="text" w:xAlign="left" w:yAlign="inline"/>
        <w:jc w:val="right"/>
      </w:pPr>
      <w:r w:rsidR="00A44FE4">
        <w:rPr>
          <w:noProof/>
        </w:rPr>
        <w:t>1010.0</w:t>
      </w:r>
      <w:r w:rsidR="00A44FE4">
        <w:t xml:space="preserve"> RSD</w:t>
      </w:r>
    </w:p>
    <w:sectPr w:rsidR="00A44FE4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870AE" w14:textId="77777777" w:rsidR="00623309" w:rsidRDefault="00623309">
      <w:pPr>
        <w:spacing w:line="240" w:lineRule="auto"/>
      </w:pPr>
      <w:r>
        <w:separator/>
      </w:r>
    </w:p>
    <w:p w14:paraId="72879E65" w14:textId="77777777" w:rsidR="00623309" w:rsidRDefault="00623309"/>
  </w:endnote>
  <w:endnote w:type="continuationSeparator" w:id="0">
    <w:p w14:paraId="0FE7E71E" w14:textId="77777777" w:rsidR="00623309" w:rsidRDefault="00623309">
      <w:pPr>
        <w:spacing w:line="240" w:lineRule="auto"/>
      </w:pPr>
      <w:r>
        <w:continuationSeparator/>
      </w:r>
    </w:p>
    <w:p w14:paraId="4E9A1881" w14:textId="77777777" w:rsidR="00623309" w:rsidRDefault="00623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02D47" w14:textId="77777777" w:rsidR="007201A7" w:rsidRDefault="007201A7">
    <w:pPr>
      <w:pStyle w:val="Footer"/>
    </w:pPr>
  </w:p>
  <w:p w14:paraId="5795C566" w14:textId="77777777"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2383C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C78C22" wp14:editId="0357F2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E5B04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C78C22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53E5B04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B6825" w14:textId="77777777" w:rsidR="00623309" w:rsidRDefault="00623309">
      <w:pPr>
        <w:spacing w:line="240" w:lineRule="auto"/>
      </w:pPr>
      <w:r>
        <w:separator/>
      </w:r>
    </w:p>
    <w:p w14:paraId="36E7039F" w14:textId="77777777" w:rsidR="00623309" w:rsidRDefault="00623309"/>
  </w:footnote>
  <w:footnote w:type="continuationSeparator" w:id="0">
    <w:p w14:paraId="4D8F4732" w14:textId="77777777" w:rsidR="00623309" w:rsidRDefault="00623309">
      <w:pPr>
        <w:spacing w:line="240" w:lineRule="auto"/>
      </w:pPr>
      <w:r>
        <w:continuationSeparator/>
      </w:r>
    </w:p>
    <w:p w14:paraId="0CAB2D46" w14:textId="77777777" w:rsidR="00623309" w:rsidRDefault="006233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17581" w14:textId="77777777" w:rsidR="007201A7" w:rsidRDefault="007201A7"/>
  <w:p w14:paraId="4F25C595" w14:textId="77777777"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A893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A0ADD" wp14:editId="567F89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FA61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FA0ADD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FFA61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1D"/>
    <w:rsid w:val="00064E3E"/>
    <w:rsid w:val="00077551"/>
    <w:rsid w:val="000A6E91"/>
    <w:rsid w:val="000E7C40"/>
    <w:rsid w:val="001817A4"/>
    <w:rsid w:val="001A035C"/>
    <w:rsid w:val="001A23A8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A0A16"/>
    <w:rsid w:val="003D23A0"/>
    <w:rsid w:val="003F139E"/>
    <w:rsid w:val="00400283"/>
    <w:rsid w:val="004008C7"/>
    <w:rsid w:val="004858C9"/>
    <w:rsid w:val="004870D2"/>
    <w:rsid w:val="004A10E9"/>
    <w:rsid w:val="004F0650"/>
    <w:rsid w:val="005E394D"/>
    <w:rsid w:val="00623309"/>
    <w:rsid w:val="0065365F"/>
    <w:rsid w:val="00662DFA"/>
    <w:rsid w:val="006B4542"/>
    <w:rsid w:val="006F038A"/>
    <w:rsid w:val="007201A7"/>
    <w:rsid w:val="007B4FC5"/>
    <w:rsid w:val="007E0DF2"/>
    <w:rsid w:val="007E1D3F"/>
    <w:rsid w:val="00815E3B"/>
    <w:rsid w:val="00865DB9"/>
    <w:rsid w:val="0089202B"/>
    <w:rsid w:val="008B5297"/>
    <w:rsid w:val="009415D1"/>
    <w:rsid w:val="00947F34"/>
    <w:rsid w:val="009D3F3C"/>
    <w:rsid w:val="00A340F2"/>
    <w:rsid w:val="00A36725"/>
    <w:rsid w:val="00A44FE4"/>
    <w:rsid w:val="00A54E08"/>
    <w:rsid w:val="00B355FC"/>
    <w:rsid w:val="00B66C63"/>
    <w:rsid w:val="00B727BE"/>
    <w:rsid w:val="00BB109D"/>
    <w:rsid w:val="00C24482"/>
    <w:rsid w:val="00CE3710"/>
    <w:rsid w:val="00CF2287"/>
    <w:rsid w:val="00D33124"/>
    <w:rsid w:val="00D73210"/>
    <w:rsid w:val="00DC7DA1"/>
    <w:rsid w:val="00DD731D"/>
    <w:rsid w:val="00E91ECF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1F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Date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FE4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customStyle="1" w:styleId="GridTableLight">
    <w:name w:val="Grid Table Light"/>
    <w:basedOn w:val="TableNormal"/>
    <w:uiPriority w:val="40"/>
    <w:rPr>
      <w:rFonts w:cs="Times New Roman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A44FE4"/>
    <w:rPr>
      <w:b/>
      <w:bCs/>
      <w:color w:val="44C1A3" w:themeColor="accent4"/>
    </w:rPr>
  </w:style>
  <w:style w:type="paragraph" w:customStyle="1" w:styleId="Experience">
    <w:name w:val="Experience"/>
    <w:basedOn w:val="Normal"/>
    <w:qFormat/>
    <w:rsid w:val="00A44FE4"/>
    <w:pPr>
      <w:spacing w:after="200" w:line="240" w:lineRule="auto"/>
    </w:pPr>
    <w:rPr>
      <w:rFonts w:eastAsiaTheme="minorHAnsi"/>
      <w:color w:val="auto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C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C246C2F2524658BDE12E1C5AF96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D11D-89A7-4F04-8B6F-72FF3207E577}"/>
      </w:docPartPr>
      <w:docPartBody>
        <w:p w:rsidR="00E80D25" w:rsidRDefault="00764DBC">
          <w:pPr>
            <w:pStyle w:val="07C246C2F2524658BDE12E1C5AF9650D"/>
          </w:pPr>
          <w:r w:rsidRPr="00064E3E">
            <w:t>INVOICe</w:t>
          </w:r>
        </w:p>
      </w:docPartBody>
    </w:docPart>
    <w:docPart>
      <w:docPartPr>
        <w:name w:val="AFB5810941094866BE98E1C6AA0FA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5508-E5A9-4351-BAE2-EDA1121B70FA}"/>
      </w:docPartPr>
      <w:docPartBody>
        <w:p w:rsidR="00E80D25" w:rsidRDefault="00764DBC" w:rsidP="00764DBC">
          <w:pPr>
            <w:pStyle w:val="AFB5810941094866BE98E1C6AA0FA957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BC"/>
    <w:rsid w:val="004425E2"/>
    <w:rsid w:val="006053B3"/>
    <w:rsid w:val="00764DBC"/>
    <w:rsid w:val="007D0791"/>
    <w:rsid w:val="00920140"/>
    <w:rsid w:val="00BE2087"/>
    <w:rsid w:val="00E80D25"/>
    <w:rsid w:val="00E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246C2F2524658BDE12E1C5AF9650D">
    <w:name w:val="07C246C2F2524658BDE12E1C5AF9650D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AFB5810941094866BE98E1C6AA0FA957">
    <w:name w:val="AFB5810941094866BE98E1C6AA0FA957"/>
    <w:rsid w:val="00764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2023-01-04T11:00:00Z</dcterms:created>
  <dcterms:modified xsi:type="dcterms:W3CDTF">2023-01-06T16:25:00Z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