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661"/>
        <w:gridCol w:w="4294"/>
        <w:gridCol w:w="2128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28BA957A" w14:textId="77777777" w:rsidR="00A340F2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  <w15:appearance w15:val="hidden"/>
              </w:sdtPr>
              <w:sdtContent>
                <w:r w:rsidR="00FE0263" w:rsidRPr="00064E3E">
                  <w:t>INVOICe</w:t>
                </w:r>
              </w:sdtContent>
            </w:sdt>
          </w:p>
          <w:p w14:paraId="708A8842" w14:textId="057C55D4" w:rsidR="00A54E08" w:rsidRPr="00A54E08" w:rsidRDefault="00A54E08" w:rsidP="00DD731D">
            <w:pPr>
              <w:pStyle w:val="Title"/>
              <w:jc w:val="both"/>
              <w:rPr>
                <w:sz w:val="36"/>
                <w:szCs w:val="36"/>
              </w:rPr>
            </w:pPr>
            <w:r>
              <w:t xml:space="preserve">        </w:t>
            </w:r>
            <w:r w:rsidRPr="00A54E08">
              <w:rPr>
                <w:sz w:val="36"/>
                <w:szCs w:val="36"/>
              </w:rPr>
              <w:t>AGENCY: employify</w:t>
            </w:r>
          </w:p>
          <w:p w14:paraId="7AB0349B" w14:textId="232228F8" w:rsidR="00A54E08" w:rsidRPr="00A54E08" w:rsidRDefault="00A54E08" w:rsidP="00DD731D">
            <w:pPr>
              <w:pStyle w:val="Title"/>
              <w:jc w:val="both"/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71DCB3DE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5C35A073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${premiumEmployment.numOfCandidates}  \* MERGEFORMAT </w:instrTex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 w:rsidRPr="00DD731D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«${premiumEmployment.numOfCandidates}»</w: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05936BE" w14:textId="4995DE21" w:rsidR="00A54E08" w:rsidRDefault="00A54E0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AF4CF69" w14:textId="326038A5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        BILL TO:</w:t>
            </w: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069E5CA" w14:textId="2BA705F2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F2D6E32" w14:textId="44D13DC4" w:rsidR="00DD731D" w:rsidRPr="00064E3E" w:rsidRDefault="00A54E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${companyName}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«${companyName}»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  <w15:appearance w15:val="hidden"/>
              </w:sdtPr>
              <w:sdtContent>
                <w:r w:rsidR="00DD731D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3AE7730E" w:rsidR="00A54E08" w:rsidRPr="00DD731D" w:rsidRDefault="00DD731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${employmentPackage.id}  \* MERGEFORMAT </w:instrText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 w:rsidRPr="00DD731D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«${employmentPackage.id}»</w:t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23AD6DE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16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04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195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49F542" w14:textId="64F75DEE" w:rsidR="000E7C40" w:rsidRDefault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35"/>
      </w:tblGrid>
      <w:tr w:rsidR="00A44FE4" w14:paraId="590B57CA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47606B90" w14:textId="77777777" w:rsidR="00A44FE4" w:rsidRDefault="00A44FE4" w:rsidP="00A44FE4"/>
        </w:tc>
      </w:tr>
      <w:tr w:rsidR="00A44FE4" w14:paraId="2725B228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15D1A7F9" w14:textId="77777777" w:rsidR="00A44FE4" w:rsidRDefault="00A44FE4" w:rsidP="00A44FE4">
            <w:pPr>
              <w:jc w:val="left"/>
            </w:pPr>
          </w:p>
        </w:tc>
      </w:tr>
    </w:tbl>
    <w:p w14:paraId="03806E9A" w14:textId="2F63A6F1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fldSimple w:instr=" MERGEFIELD  &quot;#foreach(${day} in ${leave.studydays})&quot;  \* MERGEFORMAT ">
        <w:r>
          <w:rPr>
            <w:rFonts w:ascii="Times New Roman" w:hAnsi="Times New Roman"/>
            <w:noProof/>
            <w:sz w:val="28"/>
            <w:szCs w:val="28"/>
          </w:rPr>
          <w:t>«#foreach(${it} in ${employmentPackage.employmentItem})»</w:t>
        </w:r>
      </w:fldSimple>
    </w:p>
    <w:p w14:paraId="711FB207" w14:textId="5BE2F1AA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>
        <w:rPr>
          <w:rFonts w:eastAsia="Times New Roman" w:cs="Times New Roman"/>
          <w:szCs w:val="22"/>
        </w:rPr>
        <w:fldChar w:fldCharType="begin"/>
      </w:r>
      <w:r>
        <w:instrText xml:space="preserve"> MERGEFIELD  ${day}  \* MERGEFORMAT </w:instrText>
      </w:r>
      <w:r>
        <w:rPr>
          <w:rFonts w:eastAsia="Times New Roman" w:cs="Times New Roman"/>
          <w:szCs w:val="22"/>
        </w:rPr>
        <w:fldChar w:fldCharType="separate"/>
      </w:r>
      <w:r>
        <w:rPr>
          <w:rFonts w:ascii="Calibri" w:hAnsi="Calibri" w:cs="Calibri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AEFBC59" w14:textId="0074260E" w:rsidR="00A44FE4" w:rsidRDefault="00A44FE4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fldChar w:fldCharType="end"/>
      </w:r>
      <w:r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>{ it.workingPosition}»]</w:t>
      </w:r>
      <w:r w:rsidRPr="00740017"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</w:rPr>
        <w:t xml:space="preserve"> </w:t>
      </w:r>
      <w:proofErr w:type="gramStart"/>
      <w:r>
        <w:rPr>
          <w:rStyle w:val="Strong"/>
          <w:rFonts w:ascii="Calibri" w:hAnsi="Calibri" w:cs="Calibri"/>
        </w:rPr>
        <w:t xml:space="preserve">  </w:t>
      </w:r>
      <w:r w:rsidRPr="00740017"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>{ it.yearsOfExperience}»]</w:t>
      </w:r>
      <w:r>
        <w:rPr>
          <w:rStyle w:val="Strong"/>
          <w:rFonts w:ascii="Calibri" w:hAnsi="Calibri" w:cs="Calibri"/>
        </w:rPr>
        <w:t xml:space="preserve">   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>{</w:t>
      </w:r>
      <w:proofErr w:type="spellStart"/>
      <w:r>
        <w:rPr>
          <w:rFonts w:ascii="Times New Roman" w:hAnsi="Times New Roman"/>
          <w:noProof/>
          <w:sz w:val="28"/>
          <w:szCs w:val="28"/>
        </w:rPr>
        <w:t>it.education</w:t>
      </w:r>
      <w:proofErr w:type="spellEnd"/>
      <w:r>
        <w:rPr>
          <w:rFonts w:ascii="Times New Roman" w:hAnsi="Times New Roman"/>
          <w:noProof/>
          <w:sz w:val="28"/>
          <w:szCs w:val="28"/>
        </w:rPr>
        <w:t xml:space="preserve"> }»]</w:t>
      </w:r>
    </w:p>
    <w:p w14:paraId="2AB6A1EB" w14:textId="6C642D9A" w:rsidR="00A44FE4" w:rsidRDefault="00A44FE4" w:rsidP="00A44FE4">
      <w:pPr>
        <w:pStyle w:val="Experience"/>
      </w:pPr>
      <w:fldSimple w:instr=" MERGEFIELD  #end  \* MERGEFORMAT ">
        <w:r>
          <w:rPr>
            <w:rFonts w:ascii="Times New Roman" w:hAnsi="Times New Roman" w:cs="Times New Roman"/>
            <w:noProof/>
            <w:sz w:val="28"/>
            <w:szCs w:val="28"/>
          </w:rPr>
          <w:t>«#end»</w:t>
        </w:r>
      </w:fldSimple>
    </w:p>
    <w:tbl>
      <w:tblPr>
        <w:tblStyle w:val="Contenttable"/>
        <w:tblW w:w="328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9"/>
        <w:gridCol w:w="2304"/>
        <w:gridCol w:w="2195"/>
      </w:tblGrid>
      <w:tr w:rsidR="00A44FE4" w14:paraId="50A61F78" w14:textId="77777777" w:rsidTr="00A4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79B8144" w14:textId="3AFF7F80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  <w:r>
              <w:t>CANDIDATE IDS</w:t>
            </w:r>
          </w:p>
        </w:tc>
        <w:tc>
          <w:tcPr>
            <w:tcW w:w="2304" w:type="dxa"/>
            <w:hideMark/>
          </w:tcPr>
          <w:p w14:paraId="612135E5" w14:textId="7C6BF0DA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521D7F36" w14:textId="77777777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122B2B" w14:textId="77777777" w:rsidR="00A44FE4" w:rsidRDefault="00A44FE4" w:rsidP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35"/>
      </w:tblGrid>
      <w:tr w:rsidR="00A44FE4" w14:paraId="66A817B1" w14:textId="77777777" w:rsidTr="006B3BCA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525792D2" w14:textId="0844E627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fldSimple w:instr=" MERGEFIELD  &quot;#foreach(${day} in ${leave.studydays})&quot;  \* MERGEFORMAT ">
        <w:r>
          <w:rPr>
            <w:rFonts w:ascii="Times New Roman" w:hAnsi="Times New Roman"/>
            <w:noProof/>
            <w:sz w:val="28"/>
            <w:szCs w:val="28"/>
          </w:rPr>
          <w:t>«#foreach(${c} in ${employmentPackage.offer.candidateIds })»</w:t>
        </w:r>
      </w:fldSimple>
    </w:p>
    <w:p w14:paraId="04A87229" w14:textId="77777777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>
        <w:rPr>
          <w:rFonts w:eastAsia="Times New Roman" w:cs="Times New Roman"/>
          <w:szCs w:val="22"/>
        </w:rPr>
        <w:fldChar w:fldCharType="begin"/>
      </w:r>
      <w:r>
        <w:instrText xml:space="preserve"> MERGEFIELD  ${day}  \* MERGEFORMAT </w:instrText>
      </w:r>
      <w:r>
        <w:rPr>
          <w:rFonts w:eastAsia="Times New Roman" w:cs="Times New Roman"/>
          <w:szCs w:val="22"/>
        </w:rPr>
        <w:fldChar w:fldCharType="separate"/>
      </w:r>
      <w:r>
        <w:rPr>
          <w:rFonts w:ascii="Calibri" w:hAnsi="Calibri" w:cs="Calibri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D3049A3" w14:textId="29B886D3" w:rsidR="00A44FE4" w:rsidRDefault="00A44FE4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fldChar w:fldCharType="end"/>
      </w:r>
      <w:r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>{ c }»]</w:t>
      </w:r>
    </w:p>
    <w:p w14:paraId="5085DBA3" w14:textId="77777777" w:rsidR="00A44FE4" w:rsidRDefault="00A44FE4" w:rsidP="00A44FE4">
      <w:pPr>
        <w:pStyle w:val="Experience"/>
      </w:pPr>
      <w:fldSimple w:instr=" MERGEFIELD  #end  \* MERGEFORMAT ">
        <w:r>
          <w:rPr>
            <w:rFonts w:ascii="Times New Roman" w:hAnsi="Times New Roman" w:cs="Times New Roman"/>
            <w:noProof/>
            <w:sz w:val="28"/>
            <w:szCs w:val="28"/>
          </w:rPr>
          <w:t>«#end»</w:t>
        </w:r>
      </w:fldSimple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000000" w:rsidP="00A44FE4">
      <w:pPr>
        <w:pStyle w:val="Style1"/>
        <w:framePr w:hSpace="0" w:wrap="auto" w:vAnchor="margin" w:hAnchor="text" w:xAlign="left" w:yAlign="inline"/>
        <w:jc w:val="right"/>
      </w:pPr>
      <w:fldSimple w:instr=" MERGEFIELD  ${employmentPackage.offer.price}  \* MERGEFORMAT ">
        <w:r w:rsidR="00A44FE4">
          <w:rPr>
            <w:noProof/>
          </w:rPr>
          <w:t>«${employmentPackage.offer.price}»</w:t>
        </w:r>
      </w:fldSimple>
      <w:r w:rsidR="00A44FE4">
        <w:t xml:space="preserve"> RSD</w:t>
      </w:r>
    </w:p>
    <w:sectPr w:rsidR="00A44FE4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F155" w14:textId="77777777" w:rsidR="001A23A8" w:rsidRDefault="001A23A8">
      <w:pPr>
        <w:spacing w:line="240" w:lineRule="auto"/>
      </w:pPr>
      <w:r>
        <w:separator/>
      </w:r>
    </w:p>
    <w:p w14:paraId="56124C7A" w14:textId="77777777" w:rsidR="001A23A8" w:rsidRDefault="001A23A8"/>
  </w:endnote>
  <w:endnote w:type="continuationSeparator" w:id="0">
    <w:p w14:paraId="625D54BB" w14:textId="77777777" w:rsidR="001A23A8" w:rsidRDefault="001A23A8">
      <w:pPr>
        <w:spacing w:line="240" w:lineRule="auto"/>
      </w:pPr>
      <w:r>
        <w:continuationSeparator/>
      </w:r>
    </w:p>
    <w:p w14:paraId="31888664" w14:textId="77777777" w:rsidR="001A23A8" w:rsidRDefault="001A2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3E56" w14:textId="77777777" w:rsidR="001A23A8" w:rsidRDefault="001A23A8">
      <w:pPr>
        <w:spacing w:line="240" w:lineRule="auto"/>
      </w:pPr>
      <w:r>
        <w:separator/>
      </w:r>
    </w:p>
    <w:p w14:paraId="345717EC" w14:textId="77777777" w:rsidR="001A23A8" w:rsidRDefault="001A23A8"/>
  </w:footnote>
  <w:footnote w:type="continuationSeparator" w:id="0">
    <w:p w14:paraId="321B7857" w14:textId="77777777" w:rsidR="001A23A8" w:rsidRDefault="001A23A8">
      <w:pPr>
        <w:spacing w:line="240" w:lineRule="auto"/>
      </w:pPr>
      <w:r>
        <w:continuationSeparator/>
      </w:r>
    </w:p>
    <w:p w14:paraId="62E47E37" w14:textId="77777777" w:rsidR="001A23A8" w:rsidRDefault="001A23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950582">
    <w:abstractNumId w:val="9"/>
  </w:num>
  <w:num w:numId="2" w16cid:durableId="79834773">
    <w:abstractNumId w:val="7"/>
  </w:num>
  <w:num w:numId="3" w16cid:durableId="2114398636">
    <w:abstractNumId w:val="6"/>
  </w:num>
  <w:num w:numId="4" w16cid:durableId="907496920">
    <w:abstractNumId w:val="5"/>
  </w:num>
  <w:num w:numId="5" w16cid:durableId="483550051">
    <w:abstractNumId w:val="4"/>
  </w:num>
  <w:num w:numId="6" w16cid:durableId="1146584126">
    <w:abstractNumId w:val="8"/>
  </w:num>
  <w:num w:numId="7" w16cid:durableId="1937982565">
    <w:abstractNumId w:val="3"/>
  </w:num>
  <w:num w:numId="8" w16cid:durableId="144248041">
    <w:abstractNumId w:val="2"/>
  </w:num>
  <w:num w:numId="9" w16cid:durableId="614870878">
    <w:abstractNumId w:val="1"/>
  </w:num>
  <w:num w:numId="10" w16cid:durableId="18525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D"/>
    <w:rsid w:val="00064E3E"/>
    <w:rsid w:val="00077551"/>
    <w:rsid w:val="000A6E91"/>
    <w:rsid w:val="000E7C40"/>
    <w:rsid w:val="001817A4"/>
    <w:rsid w:val="001A035C"/>
    <w:rsid w:val="001A23A8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44FE4"/>
    <w:rsid w:val="00A54E08"/>
    <w:rsid w:val="00B66C63"/>
    <w:rsid w:val="00B727BE"/>
    <w:rsid w:val="00CE3710"/>
    <w:rsid w:val="00CF2287"/>
    <w:rsid w:val="00D33124"/>
    <w:rsid w:val="00D73210"/>
    <w:rsid w:val="00DD731D"/>
    <w:rsid w:val="00E91ECF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01F8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E80D25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E80D25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BC"/>
    <w:rsid w:val="006053B3"/>
    <w:rsid w:val="00764DBC"/>
    <w:rsid w:val="00E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