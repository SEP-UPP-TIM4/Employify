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7B" w:rsidRPr="002D5DD0" w:rsidRDefault="00FC68C5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2D5DD0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ACME Corporation</w:t>
      </w:r>
    </w:p>
    <w:p w:rsidR="00FC68C5" w:rsidRPr="002D5DD0" w:rsidRDefault="00FC68C5">
      <w:pPr>
        <w:rPr>
          <w:rFonts w:ascii="Times New Roman" w:hAnsi="Times New Roman" w:cs="Times New Roman"/>
          <w:i/>
          <w:sz w:val="24"/>
          <w:szCs w:val="24"/>
        </w:rPr>
      </w:pPr>
      <w:r w:rsidRPr="002D5DD0">
        <w:rPr>
          <w:rFonts w:ascii="Times New Roman" w:hAnsi="Times New Roman" w:cs="Times New Roman"/>
          <w:i/>
          <w:sz w:val="24"/>
          <w:szCs w:val="24"/>
        </w:rPr>
        <w:t>Human Resources Department</w:t>
      </w:r>
    </w:p>
    <w:p w:rsidR="00FC68C5" w:rsidRPr="008C5515" w:rsidRDefault="00FC68C5">
      <w:pPr>
        <w:rPr>
          <w:rFonts w:ascii="Times New Roman" w:hAnsi="Times New Roman" w:cs="Times New Roman"/>
          <w:sz w:val="28"/>
          <w:szCs w:val="28"/>
        </w:rPr>
      </w:pPr>
    </w:p>
    <w:p w:rsidR="00FC68C5" w:rsidRPr="008C5515" w:rsidRDefault="00180EB0" w:rsidP="00FC68C5">
      <w:pPr>
        <w:jc w:val="right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MERGEFIELD  ${user.firstname}  \* MERGEFORMAT </w:instrText>
      </w:r>
      <w:r>
        <w:fldChar w:fldCharType="separate"/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«$</w:t>
      </w:r>
      <w:r w:rsidR="00134D28">
        <w:rPr>
          <w:rFonts w:ascii="Times New Roman" w:hAnsi="Times New Roman" w:cs="Times New Roman"/>
          <w:noProof/>
          <w:sz w:val="28"/>
          <w:szCs w:val="28"/>
        </w:rPr>
        <w:t>!</w:t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{</w:t>
      </w:r>
      <w:r w:rsidR="00BE429D" w:rsidRPr="00BE429D">
        <w:rPr>
          <w:rFonts w:ascii="Times New Roman" w:hAnsi="Times New Roman" w:cs="Times New Roman"/>
          <w:noProof/>
          <w:sz w:val="28"/>
          <w:szCs w:val="28"/>
        </w:rPr>
        <w:t>registrationReguest</w:t>
      </w:r>
      <w:r w:rsidR="00BE429D">
        <w:rPr>
          <w:rFonts w:ascii="Times New Roman" w:hAnsi="Times New Roman" w:cs="Times New Roman"/>
          <w:noProof/>
          <w:sz w:val="28"/>
          <w:szCs w:val="28"/>
        </w:rPr>
        <w:t>.firstN</w:t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ame}»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="00FC68C5" w:rsidRPr="008C5515"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MERGEFIELD  ${user.lastname}  \* MERGEFORMAT </w:instrText>
      </w:r>
      <w:r>
        <w:fldChar w:fldCharType="separate"/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«$</w:t>
      </w:r>
      <w:r w:rsidR="00134D28">
        <w:rPr>
          <w:rFonts w:ascii="Times New Roman" w:hAnsi="Times New Roman" w:cs="Times New Roman"/>
          <w:noProof/>
          <w:sz w:val="28"/>
          <w:szCs w:val="28"/>
        </w:rPr>
        <w:t>!</w:t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{</w:t>
      </w:r>
      <w:r w:rsidR="00BE429D" w:rsidRPr="00BE429D">
        <w:rPr>
          <w:rFonts w:ascii="Times New Roman" w:hAnsi="Times New Roman" w:cs="Times New Roman"/>
          <w:noProof/>
          <w:sz w:val="28"/>
          <w:szCs w:val="28"/>
        </w:rPr>
        <w:t>registrationReguest</w:t>
      </w:r>
      <w:r w:rsidR="00BE429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email</w:t>
      </w:r>
      <w:r w:rsidRPr="004D5F0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D5F0F" w:rsidRPr="004D5F0F">
        <w:rPr>
          <w:rFonts w:ascii="Times New Roman" w:hAnsi="Times New Roman" w:cs="Times New Roman"/>
          <w:noProof/>
          <w:sz w:val="28"/>
          <w:szCs w:val="28"/>
        </w:rPr>
        <w:t>}»</w:t>
      </w: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BE429D" w:rsidRDefault="00BE429D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BE429D" w:rsidRDefault="00BE429D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E429D" w:rsidRDefault="00BE429D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BE429D" w:rsidRPr="008C5515" w:rsidRDefault="00BE429D" w:rsidP="00FC68C5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:rsidR="008C5515" w:rsidRPr="00D609FF" w:rsidRDefault="008C5515" w:rsidP="005A0FC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 w:rsidRPr="00D609FF">
        <w:rPr>
          <w:rFonts w:ascii="Times New Roman" w:hAnsi="Times New Roman" w:cs="Times New Roman"/>
          <w:b/>
          <w:noProof/>
          <w:sz w:val="28"/>
          <w:szCs w:val="28"/>
        </w:rPr>
        <w:t>HR representative</w: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D5F0F"/>
    <w:rsid w:val="000368F0"/>
    <w:rsid w:val="00042034"/>
    <w:rsid w:val="000B1EAD"/>
    <w:rsid w:val="00134D28"/>
    <w:rsid w:val="00180EB0"/>
    <w:rsid w:val="002C2C06"/>
    <w:rsid w:val="002D5DD0"/>
    <w:rsid w:val="003B5F13"/>
    <w:rsid w:val="00402666"/>
    <w:rsid w:val="00420770"/>
    <w:rsid w:val="004D5F0F"/>
    <w:rsid w:val="00521B82"/>
    <w:rsid w:val="00552BD5"/>
    <w:rsid w:val="005A0FC0"/>
    <w:rsid w:val="005E62B7"/>
    <w:rsid w:val="0066529D"/>
    <w:rsid w:val="006E1EFA"/>
    <w:rsid w:val="006E32B2"/>
    <w:rsid w:val="00884F8B"/>
    <w:rsid w:val="0089671F"/>
    <w:rsid w:val="008A6A13"/>
    <w:rsid w:val="008C5515"/>
    <w:rsid w:val="009661B4"/>
    <w:rsid w:val="00991B05"/>
    <w:rsid w:val="00B361DB"/>
    <w:rsid w:val="00BE429D"/>
    <w:rsid w:val="00CE2CD5"/>
    <w:rsid w:val="00D36746"/>
    <w:rsid w:val="00D609FF"/>
    <w:rsid w:val="00DB0B92"/>
    <w:rsid w:val="00F42D42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1F"/>
    <w:pPr>
      <w:spacing w:after="1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671F"/>
    <w:rPr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Strong">
    <w:name w:val="Strong"/>
    <w:basedOn w:val="DefaultParagraphFont"/>
    <w:uiPriority w:val="22"/>
    <w:qFormat/>
    <w:rsid w:val="0089671F"/>
    <w:rPr>
      <w:b/>
      <w:bCs/>
    </w:rPr>
  </w:style>
  <w:style w:type="character" w:styleId="Emphasis">
    <w:name w:val="Emphasis"/>
    <w:basedOn w:val="DefaultParagraphFont"/>
    <w:uiPriority w:val="20"/>
    <w:qFormat/>
    <w:rsid w:val="0089671F"/>
    <w:rPr>
      <w:i/>
      <w:iCs/>
    </w:rPr>
  </w:style>
  <w:style w:type="paragraph" w:styleId="NoSpacing">
    <w:name w:val="No Spacing"/>
    <w:link w:val="NoSpacingCh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89671F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967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671F"/>
    <w:rPr>
      <w:b/>
      <w:bCs/>
      <w:i/>
      <w:iCs/>
      <w:color w:val="4F81BD" w:themeColor="accent1"/>
    </w:rPr>
  </w:style>
  <w:style w:type="paragraph" w:styleId="TOCHeading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Caption"/>
    <w:qFormat/>
    <w:rsid w:val="0089671F"/>
    <w:pPr>
      <w:numPr>
        <w:numId w:val="8"/>
      </w:numPr>
    </w:pPr>
    <w:rPr>
      <w:color w:val="1B4298"/>
      <w:sz w:val="16"/>
    </w:rPr>
  </w:style>
  <w:style w:type="paragraph" w:styleId="Caption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ShowRunner</cp:lastModifiedBy>
  <cp:revision>6</cp:revision>
  <dcterms:created xsi:type="dcterms:W3CDTF">2016-01-25T09:35:00Z</dcterms:created>
  <dcterms:modified xsi:type="dcterms:W3CDTF">2022-12-29T16:25:00Z</dcterms:modified>
</cp:coreProperties>
</file>