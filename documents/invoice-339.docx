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83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552"/>
        <w:gridCol w:w="4515"/>
        <w:gridCol w:w="2016"/>
      </w:tblGrid>
      <w:tr w:rsidR="00A340F2" w14:paraId="228C2434" w14:textId="77777777" w:rsidTr="00DD731D">
        <w:trPr>
          <w:trHeight w:val="1256"/>
          <w:jc w:val="center"/>
        </w:trPr>
        <w:tc>
          <w:tcPr>
            <w:tcW w:w="6661" w:type="dxa"/>
            <w:hideMark/>
          </w:tcPr>
          <w:p w14:paraId="28BA957A" w14:textId="77777777" w:rsidR="00A340F2" w:rsidRDefault="00DD731D" w:rsidP="00DD731D">
            <w:pPr>
              <w:pStyle w:val="Title"/>
              <w:jc w:val="both"/>
            </w:pPr>
            <w:r>
              <w:t xml:space="preserve">        </w:t>
            </w:r>
            <w:sdt>
              <w:sdtPr>
                <w:alias w:val="Invoice:"/>
                <w:tag w:val="Invoice:"/>
                <w:id w:val="-1014992444"/>
                <w:placeholder>
                  <w:docPart w:val="07C246C2F2524658BDE12E1C5AF9650D"/>
                </w:placeholder>
                <w:temporary/>
                <w:showingPlcHdr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  <w:p w14:paraId="708A8842" w14:textId="057C55D4" w:rsidR="00A54E08" w:rsidRPr="00A54E08" w:rsidRDefault="00A54E08" w:rsidP="00DD731D">
            <w:pPr>
              <w:pStyle w:val="Title"/>
              <w:jc w:val="both"/>
              <w:rPr>
                <w:sz w:val="36"/>
                <w:szCs w:val="36"/>
              </w:rPr>
            </w:pPr>
            <w:r>
              <w:t xml:space="preserve">        </w:t>
            </w:r>
            <w:r w:rsidRPr="00A54E08">
              <w:rPr>
                <w:sz w:val="36"/>
                <w:szCs w:val="36"/>
              </w:rPr>
              <w:t>AGENCY: employify</w:t>
            </w:r>
          </w:p>
          <w:p w14:paraId="7AB0349B" w14:textId="232228F8" w:rsidR="00A54E08" w:rsidRPr="00A54E08" w:rsidRDefault="00A54E08" w:rsidP="00DD731D">
            <w:pPr>
              <w:pStyle w:val="Title"/>
              <w:jc w:val="both"/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4DF29C0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  <w:hideMark/>
          </w:tcPr>
          <w:p w14:paraId="105185F1" w14:textId="562EBDCC" w:rsidR="00A340F2" w:rsidRDefault="00A340F2" w:rsidP="002F5404"/>
        </w:tc>
      </w:tr>
      <w:tr w:rsidR="00DD731D" w14:paraId="15E881D4" w14:textId="77777777" w:rsidTr="00DD731D">
        <w:trPr>
          <w:gridAfter w:val="1"/>
          <w:wAfter w:w="2128" w:type="dxa"/>
          <w:trHeight w:val="1364"/>
          <w:jc w:val="center"/>
        </w:trPr>
        <w:tc>
          <w:tcPr>
            <w:tcW w:w="6661" w:type="dxa"/>
            <w:hideMark/>
          </w:tcPr>
          <w:p w14:paraId="75559476" w14:textId="71DCB3DE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Num of candidates</w:t>
            </w:r>
          </w:p>
          <w:p w14:paraId="62935C64" w14:textId="314038FB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</w:t>
            </w:r>
            <w:r w:rsidR="00815E3B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2</w:t>
            </w:r>
          </w:p>
          <w:p w14:paraId="105936BE" w14:textId="4995DE21" w:rsidR="00A54E08" w:rsidRDefault="00A54E0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7AF4CF69" w14:textId="326038A5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           BILL TO:</w:t>
            </w: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</w:p>
          <w:p w14:paraId="3069E5CA" w14:textId="2BA705F2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6F2D6E32" w14:textId="44D13DC4" w:rsidR="00DD731D" w:rsidRPr="00064E3E" w:rsidRDefault="00A54E0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   </w:t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Company First</w:t>
            </w:r>
          </w:p>
        </w:tc>
        <w:tc>
          <w:tcPr>
            <w:tcW w:w="4294" w:type="dxa"/>
            <w:hideMark/>
          </w:tcPr>
          <w:p w14:paraId="3CE973C4" w14:textId="77777777" w:rsidR="00DD731D" w:rsidRPr="00064E3E" w:rsidRDefault="001C2E6F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AFB5810941094866BE98E1C6AA0FA957"/>
                </w:placeholder>
                <w:temporary/>
                <w:showingPlcHdr/>
              </w:sdtPr>
              <w:sdtEndPr/>
              <w:sdtContent>
                <w:r w:rsidR="00DD731D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30B0CEE" w14:textId="280A0B60" w:rsidR="00A54E08" w:rsidRPr="00DD731D" w:rsidRDefault="003A0A16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337</w:t>
            </w:r>
          </w:p>
        </w:tc>
      </w:tr>
      <w:tr w:rsidR="00A340F2" w14:paraId="1E545555" w14:textId="77777777" w:rsidTr="00DD731D">
        <w:trPr>
          <w:trHeight w:val="2215"/>
          <w:jc w:val="center"/>
        </w:trPr>
        <w:tc>
          <w:tcPr>
            <w:tcW w:w="6661" w:type="dxa"/>
            <w:hideMark/>
          </w:tcPr>
          <w:p w14:paraId="2270C012" w14:textId="20DAD876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A852EB5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</w:tcPr>
          <w:p w14:paraId="425DAA20" w14:textId="77777777" w:rsidR="00A340F2" w:rsidRDefault="00A340F2" w:rsidP="002F5404">
            <w:pPr>
              <w:jc w:val="center"/>
            </w:pPr>
          </w:p>
        </w:tc>
      </w:tr>
    </w:tbl>
    <w:p w14:paraId="4DF1F5C9" w14:textId="6B806155" w:rsidR="00A44FE4" w:rsidRDefault="00A44FE4" w:rsidP="00A44FE4">
      <w:pPr>
        <w:pStyle w:val="Style1"/>
        <w:framePr w:hSpace="0" w:wrap="auto" w:vAnchor="margin" w:hAnchor="text" w:xAlign="left" w:yAlign="inline"/>
      </w:pPr>
      <w:r>
        <w:t>EMPLOYMENT ITEMS</w:t>
      </w:r>
    </w:p>
    <w:p w14:paraId="5BDA9514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60"/>
        <w:gridCol w:w="3690"/>
        <w:gridCol w:w="2351"/>
        <w:gridCol w:w="2240"/>
      </w:tblGrid>
      <w:tr w:rsidR="002F5404" w14:paraId="23AD6DEF" w14:textId="77777777" w:rsidTr="00876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60" w:type="dxa"/>
            <w:hideMark/>
          </w:tcPr>
          <w:p w14:paraId="6B960D49" w14:textId="37EA5D1E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position</w:t>
            </w:r>
          </w:p>
        </w:tc>
        <w:tc>
          <w:tcPr>
            <w:tcW w:w="3690" w:type="dxa"/>
            <w:hideMark/>
          </w:tcPr>
          <w:p w14:paraId="76888E5F" w14:textId="0CA1EE9C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 xml:space="preserve">Years of experience </w:t>
            </w:r>
          </w:p>
        </w:tc>
        <w:tc>
          <w:tcPr>
            <w:tcW w:w="2351" w:type="dxa"/>
            <w:hideMark/>
          </w:tcPr>
          <w:p w14:paraId="6FCABF3B" w14:textId="12CB3F09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education</w:t>
            </w:r>
          </w:p>
        </w:tc>
        <w:tc>
          <w:tcPr>
            <w:tcW w:w="2240" w:type="dxa"/>
            <w:hideMark/>
          </w:tcPr>
          <w:p w14:paraId="501729DA" w14:textId="2389A1CB"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4C00ABA4" w14:textId="77777777" w:rsidR="00FC1141" w:rsidRDefault="00400283" w:rsidP="008D3374">
      <w:pPr>
        <w:tabs>
          <w:tab w:val="left" w:pos="1440"/>
          <w:tab w:val="left" w:pos="5400"/>
        </w:tabs>
        <w:rPr>
          <w:noProof/>
        </w:rPr>
      </w:pPr>
      <w:r w:rsidRPr="003F139E">
        <w:rPr>
          <w:noProof/>
          <w:sz w:val="28"/>
          <w:szCs w:val="28"/>
        </w:rPr>
        <w:t/>
      </w:r>
      <w:r w:rsidR="00DC7DA1">
        <w:rPr>
          <w:noProof/>
        </w:rPr>
        <w:t xml:space="preserve"> </w:t>
      </w:r>
    </w:p>
    <w:p w14:paraId="4AEFBC59" w14:textId="668DC9F9" w:rsidR="00A44FE4" w:rsidRDefault="004008C7" w:rsidP="008D3374">
      <w:pPr>
        <w:tabs>
          <w:tab w:val="left" w:pos="1440"/>
          <w:tab w:val="left" w:pos="5400"/>
        </w:tabs>
        <w:rPr>
          <w:rFonts w:ascii="Times New Roman" w:hAnsi="Times New Roman"/>
          <w:sz w:val="28"/>
          <w:szCs w:val="28"/>
        </w:rPr>
      </w:pPr>
      <w:r w:rsidRPr="00FC1141"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noProof/>
          <w:sz w:val="28"/>
          <w:szCs w:val="28"/>
        </w:rPr>
        <w:t>Java developer</w:t>
      </w:r>
      <w:r>
        <w:rPr>
          <w:rFonts w:ascii="Calibri" w:hAnsi="Calibri" w:cs="Calibri"/>
          <w:sz w:val="28"/>
          <w:szCs w:val="28"/>
        </w:rPr>
        <w:t>]</w:t>
      </w:r>
      <w:r w:rsidR="00EF40BE">
        <w:rPr>
          <w:rFonts w:ascii="Calibri" w:hAnsi="Calibri" w:cs="Calibri"/>
          <w:sz w:val="28"/>
          <w:szCs w:val="28"/>
        </w:rPr>
        <w:t xml:space="preserve">                          </w:t>
      </w:r>
      <w:r w:rsidR="00F85D4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noProof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]</w:t>
      </w:r>
      <w:r w:rsidR="00977138">
        <w:rPr>
          <w:rFonts w:ascii="Calibri" w:hAnsi="Calibri" w:cs="Calibri"/>
          <w:sz w:val="28"/>
          <w:szCs w:val="28"/>
        </w:rPr>
        <w:t xml:space="preserve">           </w:t>
      </w:r>
      <w:r w:rsidR="00977138">
        <w:rPr>
          <w:rFonts w:ascii="Calibri" w:hAnsi="Calibri" w:cs="Calibri"/>
          <w:sz w:val="28"/>
          <w:szCs w:val="28"/>
        </w:rPr>
        <w:tab/>
        <w:t xml:space="preserve">                 </w:t>
      </w:r>
      <w:r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noProof/>
          <w:sz w:val="28"/>
          <w:szCs w:val="28"/>
        </w:rPr>
        <w:t>BSc</w:t>
      </w:r>
      <w:r>
        <w:rPr>
          <w:rFonts w:ascii="Calibri" w:hAnsi="Calibri" w:cs="Calibri"/>
          <w:sz w:val="28"/>
          <w:szCs w:val="28"/>
        </w:rPr>
        <w:t>]</w:t>
      </w:r>
    </w:p>
    <w:p w14:paraId="2AB6A1EB" w14:textId="6C642D9A" w:rsidR="00A44FE4" w:rsidRDefault="001C2E6F" w:rsidP="00A44FE4">
      <w:pPr>
        <w:pStyle w:val="Experience"/>
      </w:pPr>
      <w:r w:rsidR="00A44FE4">
        <w:rPr>
          <w:rFonts w:ascii="Times New Roman" w:hAnsi="Times New Roman" w:cs="Times New Roman"/>
          <w:noProof/>
          <w:sz w:val="28"/>
          <w:szCs w:val="28"/>
        </w:rPr>
        <w:t/>
      </w:r>
    </w:p>
    <w:tbl>
      <w:tblPr>
        <w:tblStyle w:val="Contenttable"/>
        <w:tblW w:w="500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391"/>
        <w:gridCol w:w="2109"/>
        <w:gridCol w:w="2109"/>
        <w:gridCol w:w="2109"/>
        <w:gridCol w:w="2010"/>
      </w:tblGrid>
      <w:tr w:rsidR="00EB5E73" w14:paraId="50A61F78" w14:textId="77777777" w:rsidTr="00EB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391" w:type="dxa"/>
            <w:hideMark/>
          </w:tcPr>
          <w:p w14:paraId="079B8144" w14:textId="6091FD96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  <w:r>
              <w:t>CANDIDATES</w:t>
            </w:r>
          </w:p>
        </w:tc>
        <w:tc>
          <w:tcPr>
            <w:tcW w:w="2109" w:type="dxa"/>
          </w:tcPr>
          <w:p w14:paraId="4320B5E3" w14:textId="77777777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09" w:type="dxa"/>
          </w:tcPr>
          <w:p w14:paraId="2A4958DE" w14:textId="77777777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09" w:type="dxa"/>
            <w:hideMark/>
          </w:tcPr>
          <w:p w14:paraId="612135E5" w14:textId="7F20D99D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010" w:type="dxa"/>
            <w:hideMark/>
          </w:tcPr>
          <w:p w14:paraId="521D7F36" w14:textId="77777777" w:rsidR="00EB5E73" w:rsidRDefault="00EB5E73" w:rsidP="006B3BCA">
            <w:pPr>
              <w:pStyle w:val="Style1"/>
              <w:framePr w:hSpace="0" w:wrap="auto" w:vAnchor="margin" w:hAnchor="text" w:xAlign="left" w:yAlign="inline"/>
            </w:pPr>
          </w:p>
        </w:tc>
      </w:tr>
    </w:tbl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59"/>
      </w:tblGrid>
      <w:tr w:rsidR="00A44FE4" w14:paraId="66A817B1" w14:textId="77777777" w:rsidTr="0024774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auto"/>
          </w:tcPr>
          <w:p w14:paraId="240ECBAB" w14:textId="77777777" w:rsidR="00A44FE4" w:rsidRDefault="00A44FE4" w:rsidP="006B3BCA"/>
        </w:tc>
      </w:tr>
    </w:tbl>
    <w:p w14:paraId="1AAF43C6" w14:textId="732A482C" w:rsidR="00DC7DA1" w:rsidRDefault="00727DA1" w:rsidP="00DC7DA1">
      <w:pPr>
        <w:tabs>
          <w:tab w:val="left" w:pos="1440"/>
          <w:tab w:val="left" w:pos="5400"/>
        </w:tabs>
        <w:rPr>
          <w:rFonts w:eastAsia="Times New Roman" w:cs="Times New Roman"/>
          <w:sz w:val="28"/>
          <w:szCs w:val="28"/>
        </w:rPr>
      </w:pPr>
      <w:r>
        <w:rPr>
          <w:noProof/>
          <w:sz w:val="28"/>
          <w:szCs w:val="28"/>
        </w:rPr>
        <w:t/>
      </w:r>
    </w:p>
    <w:p w14:paraId="4D3049A3" w14:textId="386DCC88" w:rsidR="00A44FE4" w:rsidRDefault="00A44FE4" w:rsidP="00DC7DA1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 w:rsidRPr="00DC7DA1">
        <w:rPr>
          <w:rFonts w:ascii="Calibri" w:hAnsi="Calibri" w:cs="Calibri"/>
          <w:sz w:val="24"/>
          <w:szCs w:val="24"/>
        </w:rPr>
        <w:t xml:space="preserve"> </w:t>
      </w:r>
      <w:r w:rsidR="004008C7">
        <w:rPr>
          <w:rFonts w:ascii="Calibri" w:hAnsi="Calibri" w:cs="Calibri"/>
        </w:rPr>
        <w:t xml:space="preserve"> </w:t>
      </w:r>
      <w:r w:rsidR="00C436E5">
        <w:rPr>
          <w:rFonts w:ascii="Calibri" w:hAnsi="Calibri" w:cs="Calibri"/>
          <w:sz w:val="28"/>
        </w:rPr>
        <w:t>[</w:t>
      </w:r>
      <w:r w:rsidR="00A47DA8">
        <w:rPr>
          <w:rFonts w:ascii="Calibri" w:hAnsi="Calibri" w:cs="Calibri"/>
          <w:noProof/>
          <w:sz w:val="28"/>
          <w:szCs w:val="28"/>
        </w:rPr>
        <w:t>CandidateFN</w:t>
      </w:r>
      <w:r w:rsidR="004008C7">
        <w:rPr>
          <w:rFonts w:ascii="Calibri" w:hAnsi="Calibri" w:cs="Calibri"/>
          <w:sz w:val="28"/>
          <w:szCs w:val="28"/>
        </w:rPr>
        <w:t xml:space="preserve"> </w:t>
      </w:r>
      <w:r w:rsidR="00A47DA8">
        <w:rPr>
          <w:rFonts w:ascii="Calibri" w:hAnsi="Calibri" w:cs="Calibri"/>
          <w:noProof/>
          <w:sz w:val="28"/>
          <w:szCs w:val="28"/>
        </w:rPr>
        <w:t>CandidateLN</w:t>
      </w:r>
      <w:r w:rsidR="00C436E5">
        <w:rPr>
          <w:rFonts w:ascii="Calibri" w:hAnsi="Calibri" w:cs="Calibri"/>
          <w:sz w:val="28"/>
          <w:szCs w:val="28"/>
        </w:rPr>
        <w:t xml:space="preserve">  </w:t>
      </w:r>
      <w:r w:rsidR="00C436E5">
        <w:rPr>
          <w:rFonts w:ascii="Calibri" w:hAnsi="Calibri" w:cs="Calibri"/>
          <w:noProof/>
          <w:sz w:val="28"/>
          <w:szCs w:val="28"/>
        </w:rPr>
        <w:t>Java Junior developer</w:t>
      </w:r>
      <w:bookmarkStart w:id="0" w:name="_GoBack"/>
      <w:bookmarkEnd w:id="0"/>
      <w:r w:rsidR="004008C7">
        <w:rPr>
          <w:rFonts w:ascii="Calibri" w:hAnsi="Calibri" w:cs="Calibri"/>
          <w:sz w:val="28"/>
          <w:szCs w:val="28"/>
        </w:rPr>
        <w:t>]</w:t>
      </w:r>
    </w:p>
    <w:p w14:paraId="5085DBA3" w14:textId="77777777" w:rsidR="00A44FE4" w:rsidRDefault="001C2E6F" w:rsidP="00A44FE4">
      <w:pPr>
        <w:pStyle w:val="Experience"/>
      </w:pPr>
      <w:r w:rsidR="00A44FE4">
        <w:rPr>
          <w:rFonts w:ascii="Times New Roman" w:hAnsi="Times New Roman" w:cs="Times New Roman"/>
          <w:noProof/>
          <w:sz w:val="28"/>
          <w:szCs w:val="28"/>
        </w:rPr>
        <w:t/>
      </w:r>
    </w:p>
    <w:p w14:paraId="4D3049A3" w14:textId="386DCC88" w:rsidR="00A44FE4" w:rsidRDefault="00A44FE4" w:rsidP="00DC7DA1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 w:rsidRPr="00DC7DA1">
        <w:rPr>
          <w:rFonts w:ascii="Calibri" w:hAnsi="Calibri" w:cs="Calibri"/>
          <w:sz w:val="24"/>
          <w:szCs w:val="24"/>
        </w:rPr>
        <w:t xml:space="preserve"> </w:t>
      </w:r>
      <w:r w:rsidR="004008C7">
        <w:rPr>
          <w:rFonts w:ascii="Calibri" w:hAnsi="Calibri" w:cs="Calibri"/>
        </w:rPr>
        <w:t xml:space="preserve"> </w:t>
      </w:r>
      <w:r w:rsidR="00C436E5">
        <w:rPr>
          <w:rFonts w:ascii="Calibri" w:hAnsi="Calibri" w:cs="Calibri"/>
          <w:sz w:val="28"/>
        </w:rPr>
        <w:t>[</w:t>
      </w:r>
      <w:r w:rsidR="00A47DA8">
        <w:rPr>
          <w:rFonts w:ascii="Calibri" w:hAnsi="Calibri" w:cs="Calibri"/>
          <w:noProof/>
          <w:sz w:val="28"/>
          <w:szCs w:val="28"/>
        </w:rPr>
        <w:t>Candidate2FN</w:t>
      </w:r>
      <w:r w:rsidR="004008C7">
        <w:rPr>
          <w:rFonts w:ascii="Calibri" w:hAnsi="Calibri" w:cs="Calibri"/>
          <w:sz w:val="28"/>
          <w:szCs w:val="28"/>
        </w:rPr>
        <w:t xml:space="preserve"> </w:t>
      </w:r>
      <w:r w:rsidR="00A47DA8">
        <w:rPr>
          <w:rFonts w:ascii="Calibri" w:hAnsi="Calibri" w:cs="Calibri"/>
          <w:noProof/>
          <w:sz w:val="28"/>
          <w:szCs w:val="28"/>
        </w:rPr>
        <w:t>Candidate2LN</w:t>
      </w:r>
      <w:r w:rsidR="00C436E5">
        <w:rPr>
          <w:rFonts w:ascii="Calibri" w:hAnsi="Calibri" w:cs="Calibri"/>
          <w:sz w:val="28"/>
          <w:szCs w:val="28"/>
        </w:rPr>
        <w:t xml:space="preserve">  </w:t>
      </w:r>
      <w:r w:rsidR="00C436E5">
        <w:rPr>
          <w:rFonts w:ascii="Calibri" w:hAnsi="Calibri" w:cs="Calibri"/>
          <w:noProof/>
          <w:sz w:val="28"/>
          <w:szCs w:val="28"/>
        </w:rPr>
        <w:t>Java Junior developer</w:t>
      </w:r>
      <w:bookmarkStart w:id="0" w:name="_GoBack"/>
      <w:bookmarkEnd w:id="0"/>
      <w:r w:rsidR="004008C7">
        <w:rPr>
          <w:rFonts w:ascii="Calibri" w:hAnsi="Calibri" w:cs="Calibri"/>
          <w:sz w:val="28"/>
          <w:szCs w:val="28"/>
        </w:rPr>
        <w:t>]</w:t>
      </w:r>
    </w:p>
    <w:p w14:paraId="5085DBA3" w14:textId="77777777" w:rsidR="00A44FE4" w:rsidRDefault="001C2E6F" w:rsidP="00A44FE4">
      <w:pPr>
        <w:pStyle w:val="Experience"/>
      </w:pPr>
      <w:r w:rsidR="00A44FE4">
        <w:rPr>
          <w:rFonts w:ascii="Times New Roman" w:hAnsi="Times New Roman" w:cs="Times New Roman"/>
          <w:noProof/>
          <w:sz w:val="28"/>
          <w:szCs w:val="28"/>
        </w:rPr>
        <w:t/>
      </w:r>
    </w:p>
    <w:p w14:paraId="115D78E0" w14:textId="0727B784" w:rsidR="00A44FE4" w:rsidRDefault="00A44FE4" w:rsidP="00A44FE4">
      <w:pPr>
        <w:pStyle w:val="Style1"/>
        <w:framePr w:hSpace="0" w:wrap="auto" w:vAnchor="margin" w:hAnchor="text" w:xAlign="left" w:yAlign="inline"/>
        <w:jc w:val="right"/>
      </w:pPr>
      <w:r>
        <w:tab/>
        <w:t>TOTAL PRICE:</w:t>
      </w:r>
    </w:p>
    <w:p w14:paraId="19B7FB3B" w14:textId="3751675C" w:rsidR="00A44FE4" w:rsidRPr="00A340F2" w:rsidRDefault="001C2E6F" w:rsidP="00A44FE4">
      <w:pPr>
        <w:pStyle w:val="Style1"/>
        <w:framePr w:hSpace="0" w:wrap="auto" w:vAnchor="margin" w:hAnchor="text" w:xAlign="left" w:yAlign="inline"/>
        <w:jc w:val="right"/>
      </w:pPr>
      <w:r w:rsidR="00A44FE4">
        <w:rPr>
          <w:noProof/>
        </w:rPr>
        <w:t>100000.0</w:t>
      </w:r>
      <w:r w:rsidR="00A44FE4">
        <w:t xml:space="preserve"> RSD</w:t>
      </w:r>
    </w:p>
    <w:sectPr w:rsidR="00A44FE4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49625" w14:textId="77777777" w:rsidR="001C2E6F" w:rsidRDefault="001C2E6F">
      <w:pPr>
        <w:spacing w:line="240" w:lineRule="auto"/>
      </w:pPr>
      <w:r>
        <w:separator/>
      </w:r>
    </w:p>
    <w:p w14:paraId="4A50E4DB" w14:textId="77777777" w:rsidR="001C2E6F" w:rsidRDefault="001C2E6F"/>
  </w:endnote>
  <w:endnote w:type="continuationSeparator" w:id="0">
    <w:p w14:paraId="6DA1D81B" w14:textId="77777777" w:rsidR="001C2E6F" w:rsidRDefault="001C2E6F">
      <w:pPr>
        <w:spacing w:line="240" w:lineRule="auto"/>
      </w:pPr>
      <w:r>
        <w:continuationSeparator/>
      </w:r>
    </w:p>
    <w:p w14:paraId="74EC8043" w14:textId="77777777" w:rsidR="001C2E6F" w:rsidRDefault="001C2E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2D47" w14:textId="77777777" w:rsidR="007201A7" w:rsidRDefault="007201A7">
    <w:pPr>
      <w:pStyle w:val="Footer"/>
    </w:pPr>
  </w:p>
  <w:p w14:paraId="5795C566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2383C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C78C22" wp14:editId="0357F26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E5B04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C78C22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53E5B04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77223" w14:textId="77777777" w:rsidR="001C2E6F" w:rsidRDefault="001C2E6F">
      <w:pPr>
        <w:spacing w:line="240" w:lineRule="auto"/>
      </w:pPr>
      <w:r>
        <w:separator/>
      </w:r>
    </w:p>
    <w:p w14:paraId="5DD2791D" w14:textId="77777777" w:rsidR="001C2E6F" w:rsidRDefault="001C2E6F"/>
  </w:footnote>
  <w:footnote w:type="continuationSeparator" w:id="0">
    <w:p w14:paraId="51C9C624" w14:textId="77777777" w:rsidR="001C2E6F" w:rsidRDefault="001C2E6F">
      <w:pPr>
        <w:spacing w:line="240" w:lineRule="auto"/>
      </w:pPr>
      <w:r>
        <w:continuationSeparator/>
      </w:r>
    </w:p>
    <w:p w14:paraId="44C33EE6" w14:textId="77777777" w:rsidR="001C2E6F" w:rsidRDefault="001C2E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17581" w14:textId="77777777" w:rsidR="007201A7" w:rsidRDefault="007201A7"/>
  <w:p w14:paraId="4F25C595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A8937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FA0ADD" wp14:editId="567F896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FA612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A0ADD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FFA612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31D"/>
    <w:rsid w:val="0001121C"/>
    <w:rsid w:val="00064E3E"/>
    <w:rsid w:val="00077551"/>
    <w:rsid w:val="000A6E91"/>
    <w:rsid w:val="000E7C40"/>
    <w:rsid w:val="00104859"/>
    <w:rsid w:val="001723D9"/>
    <w:rsid w:val="001817A4"/>
    <w:rsid w:val="001A035C"/>
    <w:rsid w:val="001A23A8"/>
    <w:rsid w:val="001C2E6F"/>
    <w:rsid w:val="001D1771"/>
    <w:rsid w:val="0020743A"/>
    <w:rsid w:val="002400DD"/>
    <w:rsid w:val="002450DA"/>
    <w:rsid w:val="00247749"/>
    <w:rsid w:val="00263E3B"/>
    <w:rsid w:val="00264280"/>
    <w:rsid w:val="002A107B"/>
    <w:rsid w:val="002A4006"/>
    <w:rsid w:val="002B06E9"/>
    <w:rsid w:val="002D4506"/>
    <w:rsid w:val="002E7603"/>
    <w:rsid w:val="002F5404"/>
    <w:rsid w:val="00316D06"/>
    <w:rsid w:val="0036286B"/>
    <w:rsid w:val="00380BE3"/>
    <w:rsid w:val="003A0A16"/>
    <w:rsid w:val="003D23A0"/>
    <w:rsid w:val="003E62FD"/>
    <w:rsid w:val="003F139E"/>
    <w:rsid w:val="00400283"/>
    <w:rsid w:val="004008C7"/>
    <w:rsid w:val="004858C9"/>
    <w:rsid w:val="004870D2"/>
    <w:rsid w:val="004A10E9"/>
    <w:rsid w:val="004F0650"/>
    <w:rsid w:val="005E394D"/>
    <w:rsid w:val="00623309"/>
    <w:rsid w:val="006426C4"/>
    <w:rsid w:val="0065365F"/>
    <w:rsid w:val="00662DFA"/>
    <w:rsid w:val="006B4542"/>
    <w:rsid w:val="006F038A"/>
    <w:rsid w:val="007201A7"/>
    <w:rsid w:val="00727DA1"/>
    <w:rsid w:val="007930FE"/>
    <w:rsid w:val="007B4FC5"/>
    <w:rsid w:val="007D1C72"/>
    <w:rsid w:val="007E0DF2"/>
    <w:rsid w:val="007E1D3F"/>
    <w:rsid w:val="00815E3B"/>
    <w:rsid w:val="008226E1"/>
    <w:rsid w:val="00853B81"/>
    <w:rsid w:val="00865DB9"/>
    <w:rsid w:val="00876CBA"/>
    <w:rsid w:val="0089202B"/>
    <w:rsid w:val="008B5297"/>
    <w:rsid w:val="008D3374"/>
    <w:rsid w:val="00937156"/>
    <w:rsid w:val="009415D1"/>
    <w:rsid w:val="00947F34"/>
    <w:rsid w:val="00977138"/>
    <w:rsid w:val="00987D98"/>
    <w:rsid w:val="009D3F3C"/>
    <w:rsid w:val="00A340F2"/>
    <w:rsid w:val="00A36725"/>
    <w:rsid w:val="00A44FE4"/>
    <w:rsid w:val="00A47DA8"/>
    <w:rsid w:val="00A54E08"/>
    <w:rsid w:val="00A60D36"/>
    <w:rsid w:val="00B355FC"/>
    <w:rsid w:val="00B66C63"/>
    <w:rsid w:val="00B727BE"/>
    <w:rsid w:val="00BB109D"/>
    <w:rsid w:val="00BF2275"/>
    <w:rsid w:val="00C24482"/>
    <w:rsid w:val="00C436E5"/>
    <w:rsid w:val="00C93AA7"/>
    <w:rsid w:val="00CE3710"/>
    <w:rsid w:val="00CF2287"/>
    <w:rsid w:val="00D06149"/>
    <w:rsid w:val="00D33124"/>
    <w:rsid w:val="00D73210"/>
    <w:rsid w:val="00DB32F7"/>
    <w:rsid w:val="00DC7DA1"/>
    <w:rsid w:val="00DD731D"/>
    <w:rsid w:val="00E91ECF"/>
    <w:rsid w:val="00EA249D"/>
    <w:rsid w:val="00EB5E73"/>
    <w:rsid w:val="00EB63A0"/>
    <w:rsid w:val="00EC16CD"/>
    <w:rsid w:val="00EC456D"/>
    <w:rsid w:val="00EE0D99"/>
    <w:rsid w:val="00EF40BE"/>
    <w:rsid w:val="00F65B05"/>
    <w:rsid w:val="00F85D47"/>
    <w:rsid w:val="00FA1261"/>
    <w:rsid w:val="00FC1141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1F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FE4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customStyle="1" w:styleId="TableGridLight1">
    <w:name w:val="Table Grid Light1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1">
    <w:name w:val="Plain Table 21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A44FE4"/>
    <w:rPr>
      <w:b/>
      <w:bCs/>
      <w:color w:val="44C1A3" w:themeColor="accent4"/>
    </w:rPr>
  </w:style>
  <w:style w:type="paragraph" w:customStyle="1" w:styleId="Experience">
    <w:name w:val="Experience"/>
    <w:basedOn w:val="Normal"/>
    <w:qFormat/>
    <w:rsid w:val="00A44FE4"/>
    <w:pPr>
      <w:spacing w:after="200" w:line="240" w:lineRule="auto"/>
    </w:pPr>
    <w:rPr>
      <w:rFonts w:eastAsiaTheme="minorHAnsi"/>
      <w:color w:val="auto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PC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246C2F2524658BDE12E1C5AF9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D11D-89A7-4F04-8B6F-72FF3207E577}"/>
      </w:docPartPr>
      <w:docPartBody>
        <w:p w:rsidR="00E80D25" w:rsidRDefault="00764DBC">
          <w:pPr>
            <w:pStyle w:val="07C246C2F2524658BDE12E1C5AF9650D"/>
          </w:pPr>
          <w:r w:rsidRPr="00064E3E">
            <w:t>INVOICe</w:t>
          </w:r>
        </w:p>
      </w:docPartBody>
    </w:docPart>
    <w:docPart>
      <w:docPartPr>
        <w:name w:val="AFB5810941094866BE98E1C6AA0F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5508-E5A9-4351-BAE2-EDA1121B70FA}"/>
      </w:docPartPr>
      <w:docPartBody>
        <w:p w:rsidR="00E80D25" w:rsidRDefault="00764DBC" w:rsidP="00764DBC">
          <w:pPr>
            <w:pStyle w:val="AFB5810941094866BE98E1C6AA0FA957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DBC"/>
    <w:rsid w:val="0008074C"/>
    <w:rsid w:val="001E397F"/>
    <w:rsid w:val="003D31F7"/>
    <w:rsid w:val="004425E2"/>
    <w:rsid w:val="006053B3"/>
    <w:rsid w:val="00764DBC"/>
    <w:rsid w:val="007D0791"/>
    <w:rsid w:val="007D21C8"/>
    <w:rsid w:val="008573D6"/>
    <w:rsid w:val="00920140"/>
    <w:rsid w:val="009934F0"/>
    <w:rsid w:val="009B6486"/>
    <w:rsid w:val="00BE2087"/>
    <w:rsid w:val="00E66E12"/>
    <w:rsid w:val="00E80D25"/>
    <w:rsid w:val="00E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246C2F2524658BDE12E1C5AF9650D">
    <w:name w:val="07C246C2F2524658BDE12E1C5AF9650D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AFB5810941094866BE98E1C6AA0FA957">
    <w:name w:val="AFB5810941094866BE98E1C6AA0FA957"/>
    <w:rsid w:val="00764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2023-01-04T11:00:00Z</dcterms:created>
  <dcterms:modified xsi:type="dcterms:W3CDTF">2023-01-07T21:07:00Z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