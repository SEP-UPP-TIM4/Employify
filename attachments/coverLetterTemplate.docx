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365B44" w:rsidP="00913946">
            <w:pPr>
              <w:pStyle w:val="Title"/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instrText xml:space="preserve"> MERGEFIELD  ${cand.firstName}  \* MERGEFORMAT </w:instrTex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«${cand.firstName}»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 </w:t>
            </w:r>
            <w:r w:rsidRPr="00365B44">
              <w:rPr>
                <w:rStyle w:val="Heading1Char"/>
              </w:rPr>
              <w:fldChar w:fldCharType="begin"/>
            </w:r>
            <w:r w:rsidRPr="00365B44">
              <w:rPr>
                <w:rStyle w:val="Heading1Char"/>
              </w:rPr>
              <w:instrText xml:space="preserve"> MERGEFIELD  ${cand.lastName}  \* MERGEFORMAT </w:instrText>
            </w:r>
            <w:r w:rsidRPr="00365B44">
              <w:rPr>
                <w:rStyle w:val="Heading1Char"/>
              </w:rPr>
              <w:fldChar w:fldCharType="separate"/>
            </w:r>
            <w:r w:rsidRPr="00365B44">
              <w:rPr>
                <w:rStyle w:val="Heading1Char"/>
              </w:rPr>
              <w:t>«${cand.lastName}»</w:t>
            </w:r>
            <w:r w:rsidRPr="00365B44">
              <w:rPr>
                <w:rStyle w:val="Heading1Char"/>
              </w:rPr>
              <w:fldChar w:fldCharType="end"/>
            </w:r>
          </w:p>
          <w:p w:rsidR="00692703" w:rsidRPr="00CF1A49" w:rsidRDefault="00A86AF7" w:rsidP="00913946">
            <w:pPr>
              <w:pStyle w:val="ContactInfo"/>
              <w:contextualSpacing w:val="0"/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instrText xml:space="preserve"> MERGEFIELD  ${cand.address}  \* MERGEFORMAT </w:instrTex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«${cand.address}»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  <w:r w:rsidR="00365B44" w:rsidRPr="00365B44">
              <w:cr/>
            </w:r>
            <w:sdt>
              <w:sdtPr>
                <w:alias w:val="Divider dot:"/>
                <w:tag w:val="Divider dot:"/>
                <w:id w:val="-1459182552"/>
                <w:placeholder>
                  <w:docPart w:val="EC16261E11BE4C1BA71A506BF6A82CF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instrText xml:space="preserve"> MERGEFIELD  ${cand.phone}  \* MERGEFORMAT </w:instrTex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«${cand.phone}»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p>
          <w:p w:rsidR="00692703" w:rsidRPr="00CF1A49" w:rsidRDefault="00A86AF7" w:rsidP="00913946">
            <w:pPr>
              <w:pStyle w:val="ContactInfoEmphasis"/>
              <w:contextualSpacing w:val="0"/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instrText xml:space="preserve"> MERGEFIELD  ${cand.email}  \* MERGEFORMAT </w:instrTex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«${cand.email}»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p>
        </w:tc>
      </w:tr>
      <w:tr w:rsidR="005579C9" w:rsidRPr="00CF1A49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5579C9" w:rsidRDefault="005579C9" w:rsidP="005579C9"/>
        </w:tc>
      </w:tr>
    </w:tbl>
    <w:p w:rsidR="005579C9" w:rsidRPr="005579C9" w:rsidRDefault="005579C9" w:rsidP="005579C9">
      <w:pPr>
        <w:pStyle w:val="Header"/>
      </w:pPr>
    </w:p>
    <w:p w:rsidR="0084401E" w:rsidRDefault="0084401E" w:rsidP="005579C9">
      <w:pPr>
        <w:pStyle w:val="Header"/>
      </w:pPr>
    </w:p>
    <w:p w:rsidR="0084401E" w:rsidRPr="005579C9" w:rsidRDefault="0084401E" w:rsidP="00BB7E51">
      <w:pPr>
        <w:pStyle w:val="Heading2"/>
      </w:pPr>
      <w:r w:rsidRPr="005579C9">
        <w:t xml:space="preserve">Dear </w:t>
      </w:r>
      <w:r>
        <w:t>Sir or madam</w:t>
      </w:r>
      <w:r w:rsidRPr="005579C9">
        <w:t>,</w:t>
      </w:r>
    </w:p>
    <w:p w:rsidR="0084401E" w:rsidRPr="00CF1A49" w:rsidRDefault="0084401E" w:rsidP="005579C9">
      <w:pPr>
        <w:pStyle w:val="Header"/>
      </w:pPr>
    </w:p>
    <w:p w:rsidR="0084401E" w:rsidRPr="005579C9" w:rsidRDefault="00342F79" w:rsidP="005579C9">
      <w:r w:rsidRPr="00342F79">
        <w:t xml:space="preserve">Are you looking for a </w:t>
      </w:r>
      <w:r w:rsidR="001B7BB2">
        <w:rPr>
          <w:rFonts w:ascii="Times New Roman" w:hAnsi="Times New Roman"/>
          <w:noProof/>
          <w:sz w:val="28"/>
          <w:szCs w:val="28"/>
        </w:rPr>
        <w:fldChar w:fldCharType="begin"/>
      </w:r>
      <w:r w:rsidR="001B7BB2">
        <w:rPr>
          <w:rFonts w:ascii="Times New Roman" w:hAnsi="Times New Roman"/>
          <w:noProof/>
          <w:sz w:val="28"/>
          <w:szCs w:val="28"/>
        </w:rPr>
        <w:instrText xml:space="preserve"> MERGEFIELD  ${cand.jobTitle}  \* MERGEFORMAT </w:instrText>
      </w:r>
      <w:r w:rsidR="001B7BB2">
        <w:rPr>
          <w:rFonts w:ascii="Times New Roman" w:hAnsi="Times New Roman"/>
          <w:noProof/>
          <w:sz w:val="28"/>
          <w:szCs w:val="28"/>
        </w:rPr>
        <w:fldChar w:fldCharType="separate"/>
      </w:r>
      <w:r w:rsidR="001B7BB2">
        <w:rPr>
          <w:rFonts w:ascii="Times New Roman" w:hAnsi="Times New Roman"/>
          <w:noProof/>
          <w:sz w:val="28"/>
          <w:szCs w:val="28"/>
        </w:rPr>
        <w:t>«${cand.jobTitle}»</w:t>
      </w:r>
      <w:r w:rsidR="001B7BB2">
        <w:rPr>
          <w:rFonts w:ascii="Times New Roman" w:hAnsi="Times New Roman"/>
          <w:noProof/>
          <w:sz w:val="28"/>
          <w:szCs w:val="28"/>
        </w:rPr>
        <w:fldChar w:fldCharType="end"/>
      </w:r>
      <w:r w:rsidR="00AD6C89">
        <w:rPr>
          <w:rFonts w:ascii="Times New Roman" w:hAnsi="Times New Roman"/>
          <w:noProof/>
          <w:sz w:val="28"/>
          <w:szCs w:val="28"/>
        </w:rPr>
        <w:t xml:space="preserve"> </w:t>
      </w:r>
      <w:r w:rsidRPr="00342F79">
        <w:t>with</w:t>
      </w:r>
      <w:r w:rsidR="007108B5">
        <w:t>:</w:t>
      </w:r>
    </w:p>
    <w:p w:rsidR="00342F79" w:rsidRDefault="001B7BB2" w:rsidP="00342F79">
      <w:pPr>
        <w:pStyle w:val="ListBullet"/>
      </w:pPr>
      <w:r>
        <w:rPr>
          <w:rFonts w:ascii="Times New Roman" w:hAnsi="Times New Roman"/>
          <w:noProof/>
          <w:sz w:val="28"/>
          <w:szCs w:val="28"/>
        </w:rPr>
        <w:fldChar w:fldCharType="begin"/>
      </w:r>
      <w:r>
        <w:rPr>
          <w:rFonts w:ascii="Times New Roman" w:hAnsi="Times New Roman"/>
          <w:noProof/>
          <w:sz w:val="28"/>
          <w:szCs w:val="28"/>
        </w:rPr>
        <w:instrText xml:space="preserve"> MERGEFIELD  ${cand.yearsOfExperience}  \* MERGEFORMAT </w:instrText>
      </w:r>
      <w:r>
        <w:rPr>
          <w:rFonts w:ascii="Times New Roman" w:hAnsi="Times New Roman"/>
          <w:noProof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«${cand.yearsOfExperience}»</w:t>
      </w:r>
      <w:r>
        <w:rPr>
          <w:rFonts w:ascii="Times New Roman" w:hAnsi="Times New Roman"/>
          <w:noProof/>
          <w:sz w:val="28"/>
          <w:szCs w:val="28"/>
        </w:rPr>
        <w:fldChar w:fldCharType="end"/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="00342F79">
        <w:t>years of hands-on experience in</w:t>
      </w:r>
      <w:r>
        <w:t xml:space="preserve"> </w:t>
      </w:r>
      <w:r>
        <w:rPr>
          <w:rFonts w:ascii="Times New Roman" w:hAnsi="Times New Roman"/>
          <w:noProof/>
          <w:sz w:val="28"/>
          <w:szCs w:val="28"/>
        </w:rPr>
        <w:fldChar w:fldCharType="begin"/>
      </w:r>
      <w:r>
        <w:rPr>
          <w:rFonts w:ascii="Times New Roman" w:hAnsi="Times New Roman"/>
          <w:noProof/>
          <w:sz w:val="28"/>
          <w:szCs w:val="28"/>
        </w:rPr>
        <w:instrText xml:space="preserve"> MERGEFIELD  ${cand.fieldOfExpertise}  \* MERGEFORMAT </w:instrText>
      </w:r>
      <w:r>
        <w:rPr>
          <w:rFonts w:ascii="Times New Roman" w:hAnsi="Times New Roman"/>
          <w:noProof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«${cand.fieldOfExpertise}»</w:t>
      </w:r>
      <w:r>
        <w:rPr>
          <w:rFonts w:ascii="Times New Roman" w:hAnsi="Times New Roman"/>
          <w:noProof/>
          <w:sz w:val="28"/>
          <w:szCs w:val="28"/>
        </w:rPr>
        <w:fldChar w:fldCharType="end"/>
      </w:r>
      <w:r w:rsidR="00342F79">
        <w:t>?</w:t>
      </w:r>
    </w:p>
    <w:p w:rsidR="00342F79" w:rsidRDefault="00342F79" w:rsidP="00342F79">
      <w:pPr>
        <w:pStyle w:val="ListBullet"/>
      </w:pPr>
      <w:r>
        <w:t>Knowledge of the latest technology in</w:t>
      </w:r>
      <w:r w:rsidR="00AD6C89">
        <w:t xml:space="preserve"> </w:t>
      </w:r>
      <w:r w:rsidR="00047F30">
        <w:rPr>
          <w:rFonts w:ascii="Times New Roman" w:hAnsi="Times New Roman"/>
          <w:noProof/>
          <w:sz w:val="28"/>
          <w:szCs w:val="28"/>
        </w:rPr>
        <w:fldChar w:fldCharType="begin"/>
      </w:r>
      <w:r w:rsidR="00047F30">
        <w:rPr>
          <w:rFonts w:ascii="Times New Roman" w:hAnsi="Times New Roman"/>
          <w:noProof/>
          <w:sz w:val="28"/>
          <w:szCs w:val="28"/>
        </w:rPr>
        <w:instrText xml:space="preserve"> MERGEFIELD  ${cand.industry}  \* MERGEFORMAT </w:instrText>
      </w:r>
      <w:r w:rsidR="00047F30">
        <w:rPr>
          <w:rFonts w:ascii="Times New Roman" w:hAnsi="Times New Roman"/>
          <w:noProof/>
          <w:sz w:val="28"/>
          <w:szCs w:val="28"/>
        </w:rPr>
        <w:fldChar w:fldCharType="separate"/>
      </w:r>
      <w:r w:rsidR="00047F30">
        <w:rPr>
          <w:rFonts w:ascii="Times New Roman" w:hAnsi="Times New Roman"/>
          <w:noProof/>
          <w:sz w:val="28"/>
          <w:szCs w:val="28"/>
        </w:rPr>
        <w:t>«${cand.industry}»</w:t>
      </w:r>
      <w:r w:rsidR="00047F30">
        <w:rPr>
          <w:rFonts w:ascii="Times New Roman" w:hAnsi="Times New Roman"/>
          <w:noProof/>
          <w:sz w:val="28"/>
          <w:szCs w:val="28"/>
        </w:rPr>
        <w:fldChar w:fldCharType="end"/>
      </w:r>
      <w:r>
        <w:t>?</w:t>
      </w:r>
    </w:p>
    <w:p w:rsidR="00342F79" w:rsidRDefault="00342F79" w:rsidP="00342F79">
      <w:pPr>
        <w:pStyle w:val="ListBullet"/>
      </w:pPr>
      <w:r>
        <w:t>Excellent written and oral communication skills?</w:t>
      </w:r>
    </w:p>
    <w:p w:rsidR="0084401E" w:rsidRPr="005579C9" w:rsidRDefault="00342F79" w:rsidP="00342F79">
      <w:pPr>
        <w:pStyle w:val="ListBullet"/>
      </w:pPr>
      <w:r>
        <w:t>A passion to learn and to increase his skills?</w:t>
      </w:r>
    </w:p>
    <w:p w:rsidR="0084401E" w:rsidRDefault="0084401E" w:rsidP="005579C9"/>
    <w:p w:rsidR="0040294B" w:rsidRDefault="0040294B" w:rsidP="0040294B">
      <w:pPr>
        <w:contextualSpacing/>
      </w:pPr>
      <w:r>
        <w:t>If so, then you need look no further. You will see from my enclose</w:t>
      </w:r>
      <w:bookmarkStart w:id="0" w:name="_GoBack"/>
      <w:bookmarkEnd w:id="0"/>
      <w:r>
        <w:t>d resume that I meet all of these qualifications and more.</w:t>
      </w:r>
    </w:p>
    <w:p w:rsidR="0040294B" w:rsidRDefault="0040294B" w:rsidP="0040294B">
      <w:pPr>
        <w:contextualSpacing/>
      </w:pPr>
    </w:p>
    <w:p w:rsidR="0040294B" w:rsidRDefault="0040294B" w:rsidP="0040294B">
      <w:pPr>
        <w:contextualSpacing/>
      </w:pPr>
      <w:r>
        <w:t xml:space="preserve">I would very much like to discuss opportunities with </w:t>
      </w:r>
      <w:r w:rsidR="009057A1">
        <w:t>your company</w:t>
      </w:r>
      <w:r>
        <w:t xml:space="preserve">. To schedule an interview, please call me at </w:t>
      </w:r>
      <w:r w:rsidR="003817E1">
        <w:rPr>
          <w:rFonts w:ascii="Times New Roman" w:hAnsi="Times New Roman"/>
          <w:noProof/>
          <w:sz w:val="28"/>
          <w:szCs w:val="28"/>
        </w:rPr>
        <w:fldChar w:fldCharType="begin"/>
      </w:r>
      <w:r w:rsidR="003817E1">
        <w:rPr>
          <w:rFonts w:ascii="Times New Roman" w:hAnsi="Times New Roman"/>
          <w:noProof/>
          <w:sz w:val="28"/>
          <w:szCs w:val="28"/>
        </w:rPr>
        <w:instrText xml:space="preserve"> MERGEFIELD  ${cand.phone}  \* MERGEFORMAT </w:instrText>
      </w:r>
      <w:r w:rsidR="003817E1">
        <w:rPr>
          <w:rFonts w:ascii="Times New Roman" w:hAnsi="Times New Roman"/>
          <w:noProof/>
          <w:sz w:val="28"/>
          <w:szCs w:val="28"/>
        </w:rPr>
        <w:fldChar w:fldCharType="separate"/>
      </w:r>
      <w:r w:rsidR="003817E1">
        <w:rPr>
          <w:rFonts w:ascii="Times New Roman" w:hAnsi="Times New Roman"/>
          <w:noProof/>
          <w:sz w:val="28"/>
          <w:szCs w:val="28"/>
        </w:rPr>
        <w:t>«${cand.phone}»</w:t>
      </w:r>
      <w:r w:rsidR="003817E1">
        <w:rPr>
          <w:rFonts w:ascii="Times New Roman" w:hAnsi="Times New Roman"/>
          <w:noProof/>
          <w:sz w:val="28"/>
          <w:szCs w:val="28"/>
        </w:rPr>
        <w:fldChar w:fldCharType="end"/>
      </w:r>
      <w:r>
        <w:t xml:space="preserve">. </w:t>
      </w:r>
      <w:r w:rsidR="003817E1">
        <w:t>Also</w:t>
      </w:r>
      <w:r>
        <w:t>, you can leave a voice message at any time, and I will return your call.</w:t>
      </w:r>
    </w:p>
    <w:p w:rsidR="0040294B" w:rsidRDefault="0040294B" w:rsidP="0040294B">
      <w:pPr>
        <w:contextualSpacing/>
      </w:pPr>
    </w:p>
    <w:p w:rsidR="0040294B" w:rsidRDefault="0040294B" w:rsidP="0040294B">
      <w:pPr>
        <w:contextualSpacing/>
      </w:pPr>
      <w:r>
        <w:t>Thank you for taking the time to review my resume. I look forward to talking with you.</w:t>
      </w:r>
    </w:p>
    <w:p w:rsidR="0040294B" w:rsidRDefault="0040294B" w:rsidP="0040294B">
      <w:pPr>
        <w:contextualSpacing/>
      </w:pPr>
    </w:p>
    <w:p w:rsidR="0084401E" w:rsidRDefault="0040294B" w:rsidP="0040294B">
      <w:pPr>
        <w:contextualSpacing/>
      </w:pPr>
      <w:r>
        <w:t>Sincerely,</w:t>
      </w:r>
    </w:p>
    <w:p w:rsidR="0084401E" w:rsidRDefault="0084401E" w:rsidP="005579C9"/>
    <w:p w:rsidR="003817E1" w:rsidRDefault="00740A72" w:rsidP="005579C9">
      <w:r>
        <w:rPr>
          <w:rFonts w:ascii="Times New Roman" w:hAnsi="Times New Roman"/>
          <w:noProof/>
          <w:sz w:val="28"/>
          <w:szCs w:val="28"/>
        </w:rPr>
        <w:fldChar w:fldCharType="begin"/>
      </w:r>
      <w:r>
        <w:rPr>
          <w:rFonts w:ascii="Times New Roman" w:hAnsi="Times New Roman"/>
          <w:noProof/>
          <w:sz w:val="28"/>
          <w:szCs w:val="28"/>
        </w:rPr>
        <w:instrText xml:space="preserve"> MERGEFIELD  ${cand.firstName}  \* MERGEFORMAT </w:instrText>
      </w:r>
      <w:r>
        <w:rPr>
          <w:rFonts w:ascii="Times New Roman" w:hAnsi="Times New Roman"/>
          <w:noProof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«${cand.firstName}»</w:t>
      </w:r>
      <w:r>
        <w:rPr>
          <w:rFonts w:ascii="Times New Roman" w:hAnsi="Times New Roman"/>
          <w:noProof/>
          <w:sz w:val="28"/>
          <w:szCs w:val="28"/>
        </w:rPr>
        <w:fldChar w:fldCharType="end"/>
      </w:r>
      <w:r w:rsidR="003817E1" w:rsidRPr="003817E1">
        <w:t xml:space="preserve">  </w:t>
      </w:r>
      <w:r>
        <w:rPr>
          <w:rFonts w:ascii="Times New Roman" w:hAnsi="Times New Roman"/>
          <w:noProof/>
          <w:sz w:val="28"/>
          <w:szCs w:val="28"/>
        </w:rPr>
        <w:fldChar w:fldCharType="begin"/>
      </w:r>
      <w:r>
        <w:rPr>
          <w:rFonts w:ascii="Times New Roman" w:hAnsi="Times New Roman"/>
          <w:noProof/>
          <w:sz w:val="28"/>
          <w:szCs w:val="28"/>
        </w:rPr>
        <w:instrText xml:space="preserve"> MERGEFIELD  ${cand.lastName}  \* MERGEFORMAT </w:instrText>
      </w:r>
      <w:r>
        <w:rPr>
          <w:rFonts w:ascii="Times New Roman" w:hAnsi="Times New Roman"/>
          <w:noProof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«${cand.lastName}»</w:t>
      </w:r>
      <w:r>
        <w:rPr>
          <w:rFonts w:ascii="Times New Roman" w:hAnsi="Times New Roman"/>
          <w:noProof/>
          <w:sz w:val="28"/>
          <w:szCs w:val="28"/>
        </w:rPr>
        <w:fldChar w:fldCharType="end"/>
      </w:r>
    </w:p>
    <w:p w:rsidR="00B51D1B" w:rsidRPr="006E1507" w:rsidRDefault="00B51D1B" w:rsidP="005579C9"/>
    <w:sectPr w:rsidR="00B51D1B" w:rsidRPr="006E1507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D96" w:rsidRDefault="00362D96" w:rsidP="0068194B">
      <w:r>
        <w:separator/>
      </w:r>
    </w:p>
    <w:p w:rsidR="00362D96" w:rsidRDefault="00362D96"/>
    <w:p w:rsidR="00362D96" w:rsidRDefault="00362D96"/>
  </w:endnote>
  <w:endnote w:type="continuationSeparator" w:id="0">
    <w:p w:rsidR="00362D96" w:rsidRDefault="00362D96" w:rsidP="0068194B">
      <w:r>
        <w:continuationSeparator/>
      </w:r>
    </w:p>
    <w:p w:rsidR="00362D96" w:rsidRDefault="00362D96"/>
    <w:p w:rsidR="00362D96" w:rsidRDefault="00362D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D96" w:rsidRDefault="00362D96" w:rsidP="0068194B">
      <w:r>
        <w:separator/>
      </w:r>
    </w:p>
    <w:p w:rsidR="00362D96" w:rsidRDefault="00362D96"/>
    <w:p w:rsidR="00362D96" w:rsidRDefault="00362D96"/>
  </w:footnote>
  <w:footnote w:type="continuationSeparator" w:id="0">
    <w:p w:rsidR="00362D96" w:rsidRDefault="00362D96" w:rsidP="0068194B">
      <w:r>
        <w:continuationSeparator/>
      </w:r>
    </w:p>
    <w:p w:rsidR="00362D96" w:rsidRDefault="00362D96"/>
    <w:p w:rsidR="00362D96" w:rsidRDefault="00362D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3F885D" wp14:editId="2245C9B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8A6AEC7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780A87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20A2DF0"/>
    <w:multiLevelType w:val="hybridMultilevel"/>
    <w:tmpl w:val="CBA2ADF0"/>
    <w:lvl w:ilvl="0" w:tplc="E6D2A2B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85"/>
    <w:rsid w:val="000001EF"/>
    <w:rsid w:val="00007322"/>
    <w:rsid w:val="00007728"/>
    <w:rsid w:val="00024584"/>
    <w:rsid w:val="00024730"/>
    <w:rsid w:val="00047F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7563B"/>
    <w:rsid w:val="00184014"/>
    <w:rsid w:val="00192008"/>
    <w:rsid w:val="001B7BB2"/>
    <w:rsid w:val="001C0E68"/>
    <w:rsid w:val="001C4B6F"/>
    <w:rsid w:val="001D0BF1"/>
    <w:rsid w:val="001E3120"/>
    <w:rsid w:val="001E7E0C"/>
    <w:rsid w:val="001F0BB0"/>
    <w:rsid w:val="001F4E6D"/>
    <w:rsid w:val="001F6140"/>
    <w:rsid w:val="001F7E1A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A1BE7"/>
    <w:rsid w:val="002B2958"/>
    <w:rsid w:val="002B3FC8"/>
    <w:rsid w:val="002C2B32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2F79"/>
    <w:rsid w:val="003544E1"/>
    <w:rsid w:val="00362D96"/>
    <w:rsid w:val="00365B44"/>
    <w:rsid w:val="00366398"/>
    <w:rsid w:val="003817E1"/>
    <w:rsid w:val="003A0632"/>
    <w:rsid w:val="003A30E5"/>
    <w:rsid w:val="003A6ADF"/>
    <w:rsid w:val="003B5928"/>
    <w:rsid w:val="003D380F"/>
    <w:rsid w:val="003D3CE2"/>
    <w:rsid w:val="003E160D"/>
    <w:rsid w:val="003F1D5F"/>
    <w:rsid w:val="0040294B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C5E63"/>
    <w:rsid w:val="005D3CA7"/>
    <w:rsid w:val="005D4CC1"/>
    <w:rsid w:val="005E0986"/>
    <w:rsid w:val="005F4B91"/>
    <w:rsid w:val="005F55D2"/>
    <w:rsid w:val="0062312F"/>
    <w:rsid w:val="00625F2C"/>
    <w:rsid w:val="0065760D"/>
    <w:rsid w:val="006618E9"/>
    <w:rsid w:val="00664399"/>
    <w:rsid w:val="0068194B"/>
    <w:rsid w:val="00692703"/>
    <w:rsid w:val="006A1962"/>
    <w:rsid w:val="006B5D48"/>
    <w:rsid w:val="006B7D7B"/>
    <w:rsid w:val="006C1A5E"/>
    <w:rsid w:val="006E1507"/>
    <w:rsid w:val="007108B5"/>
    <w:rsid w:val="00712D8B"/>
    <w:rsid w:val="007152EF"/>
    <w:rsid w:val="007273B7"/>
    <w:rsid w:val="00733E0A"/>
    <w:rsid w:val="00740A72"/>
    <w:rsid w:val="0074403D"/>
    <w:rsid w:val="00746D44"/>
    <w:rsid w:val="007538DC"/>
    <w:rsid w:val="00757803"/>
    <w:rsid w:val="00772142"/>
    <w:rsid w:val="0079206B"/>
    <w:rsid w:val="00796076"/>
    <w:rsid w:val="007C0566"/>
    <w:rsid w:val="007C606B"/>
    <w:rsid w:val="007E6A61"/>
    <w:rsid w:val="00801140"/>
    <w:rsid w:val="00801230"/>
    <w:rsid w:val="00803404"/>
    <w:rsid w:val="00834955"/>
    <w:rsid w:val="0084401E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057A1"/>
    <w:rsid w:val="0091321E"/>
    <w:rsid w:val="00913946"/>
    <w:rsid w:val="0092726B"/>
    <w:rsid w:val="009361BA"/>
    <w:rsid w:val="0093744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AF7"/>
    <w:rsid w:val="00A93A5D"/>
    <w:rsid w:val="00AB32F8"/>
    <w:rsid w:val="00AB610B"/>
    <w:rsid w:val="00AD360E"/>
    <w:rsid w:val="00AD40FB"/>
    <w:rsid w:val="00AD6C89"/>
    <w:rsid w:val="00AD782D"/>
    <w:rsid w:val="00AE7650"/>
    <w:rsid w:val="00B10EBE"/>
    <w:rsid w:val="00B236F1"/>
    <w:rsid w:val="00B50F99"/>
    <w:rsid w:val="00B51D1B"/>
    <w:rsid w:val="00B540F4"/>
    <w:rsid w:val="00B5617D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1F2E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FD"/>
    <w:rsid w:val="00F61DF9"/>
    <w:rsid w:val="00F81960"/>
    <w:rsid w:val="00F8769D"/>
    <w:rsid w:val="00F9350C"/>
    <w:rsid w:val="00F94EB5"/>
    <w:rsid w:val="00F9624D"/>
    <w:rsid w:val="00FA6985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7FF5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  <w:style w:type="paragraph" w:customStyle="1" w:styleId="Information">
    <w:name w:val="Information"/>
    <w:basedOn w:val="BodyText"/>
    <w:uiPriority w:val="1"/>
    <w:qFormat/>
    <w:rsid w:val="00365B44"/>
    <w:pPr>
      <w:widowControl w:val="0"/>
      <w:kinsoku w:val="0"/>
      <w:overflowPunct w:val="0"/>
      <w:autoSpaceDE w:val="0"/>
      <w:autoSpaceDN w:val="0"/>
      <w:adjustRightInd w:val="0"/>
      <w:spacing w:before="4" w:after="0"/>
    </w:pPr>
    <w:rPr>
      <w:rFonts w:eastAsia="Times New Roman" w:cs="Times New Roman"/>
      <w:color w:val="856628" w:themeColor="accent4"/>
      <w:sz w:val="20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ca\AppData\Roaming\Microsoft\Templates\Modern%20chronological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16261E11BE4C1BA71A506BF6A82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2AF44-F256-41FF-BEB2-330DB71979B0}"/>
      </w:docPartPr>
      <w:docPartBody>
        <w:p w:rsidR="00CD051A" w:rsidRDefault="00D94B59">
          <w:pPr>
            <w:pStyle w:val="EC16261E11BE4C1BA71A506BF6A82CF5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13"/>
    <w:rsid w:val="00224C69"/>
    <w:rsid w:val="008B4609"/>
    <w:rsid w:val="008D4013"/>
    <w:rsid w:val="00CD051A"/>
    <w:rsid w:val="00D94B59"/>
    <w:rsid w:val="00DD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1A283BA82C4C4894653CFB088BF542">
    <w:name w:val="411A283BA82C4C4894653CFB088BF542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71E55D57FF548109613FA286CA4A03C">
    <w:name w:val="F71E55D57FF548109613FA286CA4A03C"/>
  </w:style>
  <w:style w:type="paragraph" w:customStyle="1" w:styleId="112379B50452484DA5836ED95FAE7C9D">
    <w:name w:val="112379B50452484DA5836ED95FAE7C9D"/>
  </w:style>
  <w:style w:type="paragraph" w:customStyle="1" w:styleId="EC16261E11BE4C1BA71A506BF6A82CF5">
    <w:name w:val="EC16261E11BE4C1BA71A506BF6A82CF5"/>
  </w:style>
  <w:style w:type="paragraph" w:customStyle="1" w:styleId="5261E576EADC4407878F0FA9CDED0DEC">
    <w:name w:val="5261E576EADC4407878F0FA9CDED0DEC"/>
  </w:style>
  <w:style w:type="paragraph" w:customStyle="1" w:styleId="3477F14506D74E0D9AFD3BA8090BE044">
    <w:name w:val="3477F14506D74E0D9AFD3BA8090BE044"/>
  </w:style>
  <w:style w:type="paragraph" w:customStyle="1" w:styleId="BB6A0784D9B2444CBAD339EFD0B745B3">
    <w:name w:val="BB6A0784D9B2444CBAD339EFD0B745B3"/>
  </w:style>
  <w:style w:type="paragraph" w:customStyle="1" w:styleId="6FEE3B3A3FEF4C3A8FD5F0916A69A84E">
    <w:name w:val="6FEE3B3A3FEF4C3A8FD5F0916A69A84E"/>
  </w:style>
  <w:style w:type="paragraph" w:customStyle="1" w:styleId="B11D7C92974046E29B85C4D52C53CD03">
    <w:name w:val="B11D7C92974046E29B85C4D52C53CD03"/>
  </w:style>
  <w:style w:type="paragraph" w:customStyle="1" w:styleId="FD04886DB3F8438BBA6478ECC0D41946">
    <w:name w:val="FD04886DB3F8438BBA6478ECC0D41946"/>
  </w:style>
  <w:style w:type="paragraph" w:customStyle="1" w:styleId="869A7D7E098946C59F0216BE92CFD806">
    <w:name w:val="869A7D7E098946C59F0216BE92CFD806"/>
  </w:style>
  <w:style w:type="paragraph" w:customStyle="1" w:styleId="A869B6567957438E95239EE80EEC74D3">
    <w:name w:val="A869B6567957438E95239EE80EEC74D3"/>
  </w:style>
  <w:style w:type="paragraph" w:customStyle="1" w:styleId="9CD52CB9ABEF4BF7853519E81853E97B">
    <w:name w:val="9CD52CB9ABEF4BF7853519E81853E97B"/>
  </w:style>
  <w:style w:type="paragraph" w:customStyle="1" w:styleId="30050550FD624DE7996E736F93A3FF33">
    <w:name w:val="30050550FD624DE7996E736F93A3FF33"/>
  </w:style>
  <w:style w:type="paragraph" w:customStyle="1" w:styleId="240E50A2D21D4EC69895BC750CD3ADF0">
    <w:name w:val="240E50A2D21D4EC69895BC750CD3ADF0"/>
  </w:style>
  <w:style w:type="paragraph" w:customStyle="1" w:styleId="ED9C939AD5A045EBBA9907D3EB03EEEB">
    <w:name w:val="ED9C939AD5A045EBBA9907D3EB03EEEB"/>
  </w:style>
  <w:style w:type="paragraph" w:customStyle="1" w:styleId="91DEB9DA823544658090DDB4784F5763">
    <w:name w:val="91DEB9DA823544658090DDB4784F5763"/>
  </w:style>
  <w:style w:type="paragraph" w:styleId="ListBullet">
    <w:name w:val="List Bullet"/>
    <w:basedOn w:val="Normal"/>
    <w:uiPriority w:val="11"/>
    <w:qFormat/>
    <w:rsid w:val="008D4013"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</w:rPr>
  </w:style>
  <w:style w:type="paragraph" w:customStyle="1" w:styleId="2A6EC83354424A9782A7972596E74FFE">
    <w:name w:val="2A6EC83354424A9782A7972596E74FFE"/>
  </w:style>
  <w:style w:type="character" w:customStyle="1" w:styleId="Greytext">
    <w:name w:val="Grey text"/>
    <w:basedOn w:val="DefaultParagraphFont"/>
    <w:uiPriority w:val="4"/>
    <w:qFormat/>
    <w:rsid w:val="008D4013"/>
    <w:rPr>
      <w:color w:val="808080" w:themeColor="background1" w:themeShade="80"/>
    </w:rPr>
  </w:style>
  <w:style w:type="paragraph" w:customStyle="1" w:styleId="56D506A114DD4286ABB0DE2E887A7BD3">
    <w:name w:val="56D506A114DD4286ABB0DE2E887A7BD3"/>
  </w:style>
  <w:style w:type="paragraph" w:customStyle="1" w:styleId="E9BEF1365E264DDEACB296BE05397614">
    <w:name w:val="E9BEF1365E264DDEACB296BE05397614"/>
  </w:style>
  <w:style w:type="paragraph" w:customStyle="1" w:styleId="D9EE8D05E5424A3CB252F6B066B92854">
    <w:name w:val="D9EE8D05E5424A3CB252F6B066B92854"/>
  </w:style>
  <w:style w:type="paragraph" w:customStyle="1" w:styleId="90B71071A9314A1DA2E58DFD9E865D6F">
    <w:name w:val="90B71071A9314A1DA2E58DFD9E865D6F"/>
    <w:rsid w:val="008D4013"/>
  </w:style>
  <w:style w:type="paragraph" w:customStyle="1" w:styleId="F51E47EE24ED4EA6851ECAD08D678275">
    <w:name w:val="F51E47EE24ED4EA6851ECAD08D678275"/>
    <w:rsid w:val="008D4013"/>
  </w:style>
  <w:style w:type="paragraph" w:customStyle="1" w:styleId="6DC8A205DF2346DABB461AD6266B30CA">
    <w:name w:val="6DC8A205DF2346DABB461AD6266B30CA"/>
    <w:rsid w:val="008D4013"/>
  </w:style>
  <w:style w:type="paragraph" w:customStyle="1" w:styleId="02703ADAFD5743B6A5ACA2AB0F1709F5">
    <w:name w:val="02703ADAFD5743B6A5ACA2AB0F1709F5"/>
    <w:rsid w:val="008D4013"/>
  </w:style>
  <w:style w:type="paragraph" w:customStyle="1" w:styleId="20838DDDF2D84AD1A2558C54C7388E48">
    <w:name w:val="20838DDDF2D84AD1A2558C54C7388E48"/>
    <w:rsid w:val="008D4013"/>
  </w:style>
  <w:style w:type="paragraph" w:customStyle="1" w:styleId="28006662EDC5455380F2D9EFFCAE8C18">
    <w:name w:val="28006662EDC5455380F2D9EFFCAE8C18"/>
    <w:rsid w:val="008D4013"/>
  </w:style>
  <w:style w:type="paragraph" w:customStyle="1" w:styleId="33D452A6614C48B1A74966D1E9995029">
    <w:name w:val="33D452A6614C48B1A74966D1E9995029"/>
    <w:rsid w:val="008D40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A6BB6B-0582-4B58-A765-B12CE868A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letter.dotx</Template>
  <TotalTime>0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2023-01-07T22:29:00Z</dcterms:created>
  <dcterms:modified xsi:type="dcterms:W3CDTF">2023-01-07T23:12:00Z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